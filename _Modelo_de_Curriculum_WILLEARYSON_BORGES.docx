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D961DF" w14:textId="77777777" w:rsidR="00B753D6" w:rsidRDefault="005223E8" w:rsidP="00B753D6">
      <w:pPr>
        <w:jc w:val="center"/>
        <w:rPr>
          <w:rFonts w:ascii="Verdana" w:hAnsi="Verdana"/>
        </w:rPr>
      </w:pPr>
      <w:r>
        <w:rPr>
          <w:rFonts w:ascii="Verdana" w:hAnsi="Verdana"/>
          <w:sz w:val="40"/>
          <w:szCs w:val="40"/>
        </w:rPr>
        <w:t>Willearyson</w:t>
      </w:r>
      <w:r w:rsidR="00273347">
        <w:rPr>
          <w:rFonts w:ascii="Verdana" w:hAnsi="Verdana"/>
          <w:sz w:val="40"/>
          <w:szCs w:val="40"/>
        </w:rPr>
        <w:t xml:space="preserve"> Borges Nunes</w:t>
      </w:r>
    </w:p>
    <w:p w14:paraId="08C65BDA" w14:textId="08F5FD39" w:rsidR="005E5D2A" w:rsidRPr="00B753D6" w:rsidRDefault="00B753D6" w:rsidP="00B753D6">
      <w:pPr>
        <w:rPr>
          <w:rFonts w:ascii="Verdana" w:hAnsi="Verdana"/>
          <w:sz w:val="40"/>
          <w:szCs w:val="40"/>
        </w:rPr>
      </w:pPr>
      <w:r>
        <w:rPr>
          <w:rFonts w:ascii="Verdana" w:hAnsi="Verdana"/>
        </w:rPr>
        <w:t xml:space="preserve">Endereço: </w:t>
      </w:r>
      <w:r w:rsidR="005223E8">
        <w:rPr>
          <w:rFonts w:ascii="Verdana" w:hAnsi="Verdana"/>
        </w:rPr>
        <w:t>Serrinha</w:t>
      </w:r>
      <w:r>
        <w:rPr>
          <w:rFonts w:ascii="Verdana" w:hAnsi="Verdana"/>
        </w:rPr>
        <w:t>,</w:t>
      </w:r>
      <w:r w:rsidR="001638B8" w:rsidRPr="001638B8">
        <w:rPr>
          <w:rFonts w:ascii="Verdana" w:hAnsi="Verdana"/>
        </w:rPr>
        <w:t xml:space="preserve"> </w:t>
      </w:r>
      <w:r>
        <w:rPr>
          <w:rFonts w:ascii="Verdana" w:hAnsi="Verdana"/>
        </w:rPr>
        <w:t>Fortaleza,</w:t>
      </w:r>
      <w:r w:rsidR="00975E9D">
        <w:rPr>
          <w:rFonts w:ascii="Verdana" w:hAnsi="Verdana"/>
        </w:rPr>
        <w:t xml:space="preserve"> Ceará</w:t>
      </w:r>
      <w:r w:rsidR="00EA7D23">
        <w:rPr>
          <w:rFonts w:ascii="Verdana" w:hAnsi="Verdana"/>
        </w:rPr>
        <w:t xml:space="preserve"> </w:t>
      </w:r>
      <w:r w:rsidR="001638B8" w:rsidRPr="001638B8">
        <w:rPr>
          <w:rFonts w:ascii="Verdana" w:hAnsi="Verdana"/>
        </w:rPr>
        <w:br/>
      </w:r>
      <w:r w:rsidR="00AF4106">
        <w:rPr>
          <w:rFonts w:ascii="Verdana" w:hAnsi="Verdana"/>
        </w:rPr>
        <w:t xml:space="preserve">Telefone </w:t>
      </w:r>
      <w:r w:rsidR="00421404">
        <w:rPr>
          <w:rFonts w:ascii="Verdana" w:hAnsi="Verdana"/>
        </w:rPr>
        <w:t>(</w:t>
      </w:r>
      <w:r w:rsidR="009547FD">
        <w:rPr>
          <w:rFonts w:ascii="Verdana" w:hAnsi="Verdana"/>
        </w:rPr>
        <w:t>085)</w:t>
      </w:r>
      <w:r w:rsidR="00AB0EB7">
        <w:rPr>
          <w:rFonts w:ascii="Verdana" w:hAnsi="Verdana"/>
        </w:rPr>
        <w:t>9</w:t>
      </w:r>
      <w:r w:rsidR="009547FD">
        <w:rPr>
          <w:rFonts w:ascii="Verdana" w:hAnsi="Verdana"/>
        </w:rPr>
        <w:t>.8953-</w:t>
      </w:r>
      <w:r w:rsidR="00AB0EB7">
        <w:rPr>
          <w:rFonts w:ascii="Verdana" w:hAnsi="Verdana"/>
        </w:rPr>
        <w:t>7806</w:t>
      </w:r>
    </w:p>
    <w:p w14:paraId="19BEB60C" w14:textId="02F4DB5C" w:rsidR="000D3ED5" w:rsidRDefault="000D3ED5" w:rsidP="00C119C7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Github: </w:t>
      </w:r>
      <w:hyperlink r:id="rId9" w:history="1">
        <w:r w:rsidRPr="00F57642">
          <w:rPr>
            <w:rStyle w:val="Hyperlink"/>
            <w:rFonts w:ascii="Verdana" w:hAnsi="Verdana"/>
          </w:rPr>
          <w:t>https:</w:t>
        </w:r>
      </w:hyperlink>
      <w:r w:rsidRPr="000D3ED5">
        <w:t xml:space="preserve"> </w:t>
      </w:r>
      <w:r w:rsidRPr="000D3ED5">
        <w:rPr>
          <w:rStyle w:val="Hyperlink"/>
          <w:rFonts w:ascii="Verdana" w:hAnsi="Verdana"/>
        </w:rPr>
        <w:t>//github.com/Willearyson</w:t>
      </w:r>
    </w:p>
    <w:p w14:paraId="1451C865" w14:textId="43270A69" w:rsidR="005E5D2A" w:rsidRDefault="005E5D2A" w:rsidP="00C119C7">
      <w:pPr>
        <w:spacing w:after="0"/>
        <w:rPr>
          <w:rFonts w:ascii="Verdana" w:hAnsi="Verdana"/>
        </w:rPr>
      </w:pPr>
      <w:r>
        <w:rPr>
          <w:rFonts w:ascii="Verdana" w:hAnsi="Verdana"/>
        </w:rPr>
        <w:t>Linkedin:</w:t>
      </w:r>
      <w:r w:rsidRPr="005E5D2A">
        <w:t xml:space="preserve"> </w:t>
      </w:r>
      <w:hyperlink r:id="rId10" w:history="1">
        <w:r w:rsidR="00C50999" w:rsidRPr="00F57642">
          <w:rPr>
            <w:rStyle w:val="Hyperlink"/>
            <w:rFonts w:ascii="Verdana" w:hAnsi="Verdana"/>
          </w:rPr>
          <w:t>https://www.linkedin.com/in/willearyson-borges-nunes-131001183/</w:t>
        </w:r>
      </w:hyperlink>
    </w:p>
    <w:p w14:paraId="7142C87D" w14:textId="16C89CD4" w:rsidR="005E5D2A" w:rsidRDefault="005B5FD3" w:rsidP="00C119C7">
      <w:pPr>
        <w:spacing w:after="0"/>
        <w:rPr>
          <w:rStyle w:val="Hyperlink"/>
          <w:rFonts w:ascii="Verdana" w:hAnsi="Verdana"/>
        </w:rPr>
      </w:pPr>
      <w:r>
        <w:rPr>
          <w:rFonts w:ascii="Verdana" w:hAnsi="Verdana"/>
        </w:rPr>
        <w:t>E-mail:</w:t>
      </w:r>
      <w:r w:rsidR="00AF4106">
        <w:rPr>
          <w:rFonts w:ascii="Verdana" w:hAnsi="Verdana"/>
        </w:rPr>
        <w:t xml:space="preserve"> </w:t>
      </w:r>
      <w:hyperlink r:id="rId11" w:history="1">
        <w:r w:rsidR="005E5D2A" w:rsidRPr="00F57642">
          <w:rPr>
            <w:rStyle w:val="Hyperlink"/>
            <w:rFonts w:ascii="Verdana" w:hAnsi="Verdana"/>
          </w:rPr>
          <w:t>wborgesnunes@gmail.com</w:t>
        </w:r>
      </w:hyperlink>
    </w:p>
    <w:p w14:paraId="67CAC68F" w14:textId="08884207" w:rsidR="000E585D" w:rsidRPr="00CA77AA" w:rsidRDefault="00747FB6" w:rsidP="00C119C7">
      <w:pPr>
        <w:spacing w:after="0"/>
        <w:rPr>
          <w:rStyle w:val="Hyperlink"/>
          <w:rFonts w:ascii="Verdana" w:hAnsi="Verdana"/>
          <w:color w:val="414751"/>
          <w:u w:val="none"/>
        </w:rPr>
      </w:pPr>
      <w:r>
        <w:rPr>
          <w:rFonts w:ascii="Verdana" w:hAnsi="Verdana"/>
        </w:rPr>
        <w:t>Portfólio</w:t>
      </w:r>
      <w:r w:rsidR="000E585D">
        <w:rPr>
          <w:rFonts w:ascii="Verdana" w:hAnsi="Verdana"/>
        </w:rPr>
        <w:t>:</w:t>
      </w:r>
      <w:r>
        <w:t xml:space="preserve"> </w:t>
      </w:r>
      <w:r w:rsidR="008659F7" w:rsidRPr="008659F7">
        <w:rPr>
          <w:rStyle w:val="Hyperlink"/>
          <w:rFonts w:ascii="Verdana" w:hAnsi="Verdana"/>
        </w:rPr>
        <w:t>https://willearyson.github.io/portfolio/</w:t>
      </w:r>
    </w:p>
    <w:p w14:paraId="242FE8F3" w14:textId="01C52A88" w:rsidR="002E6CB6" w:rsidRPr="004002AD" w:rsidRDefault="00973D3B" w:rsidP="003247BF">
      <w:pPr>
        <w:pStyle w:val="Seo"/>
        <w:rPr>
          <w:rFonts w:ascii="Verdana" w:hAnsi="Verdana"/>
          <w:b/>
        </w:rPr>
      </w:pPr>
      <w:r>
        <w:rPr>
          <w:rFonts w:ascii="Verdana" w:hAnsi="Verdana"/>
          <w:b/>
        </w:rPr>
        <w:t>objetivo</w:t>
      </w:r>
    </w:p>
    <w:p w14:paraId="4EB80B22" w14:textId="44FAF220" w:rsidR="003247BF" w:rsidRDefault="003247BF" w:rsidP="003247BF">
      <w:pPr>
        <w:pStyle w:val="Seo"/>
        <w:rPr>
          <w:rFonts w:ascii="Verdana" w:hAnsi="Verdana"/>
        </w:rPr>
      </w:pPr>
    </w:p>
    <w:p w14:paraId="534B67F7" w14:textId="6D0502A7" w:rsidR="00A66913" w:rsidRDefault="00B753D6" w:rsidP="007B69BB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Desen</w:t>
      </w:r>
      <w:r w:rsidR="009906CE">
        <w:rPr>
          <w:rFonts w:ascii="Verdana" w:hAnsi="Verdana"/>
        </w:rPr>
        <w:t>volvedor Fron</w:t>
      </w:r>
      <w:r w:rsidR="0087053E">
        <w:rPr>
          <w:rFonts w:ascii="Verdana" w:hAnsi="Verdana"/>
        </w:rPr>
        <w:t>t End</w:t>
      </w:r>
      <w:r w:rsidR="00DD7C0C">
        <w:rPr>
          <w:rFonts w:ascii="Verdana" w:hAnsi="Verdana"/>
        </w:rPr>
        <w:t>.</w:t>
      </w:r>
    </w:p>
    <w:p w14:paraId="0EE04C05" w14:textId="5A662686" w:rsidR="00A66913" w:rsidRDefault="0087053E" w:rsidP="007B69BB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Suporte de TI</w:t>
      </w:r>
      <w:r w:rsidR="00DD7C0C">
        <w:rPr>
          <w:rFonts w:ascii="Verdana" w:hAnsi="Verdana"/>
        </w:rPr>
        <w:t>.</w:t>
      </w:r>
      <w:bookmarkStart w:id="0" w:name="_GoBack"/>
      <w:bookmarkEnd w:id="0"/>
    </w:p>
    <w:p w14:paraId="554C28E6" w14:textId="17C2C182" w:rsidR="00A57572" w:rsidRPr="00A92122" w:rsidRDefault="00A57572" w:rsidP="00A92122">
      <w:pPr>
        <w:pStyle w:val="Seo"/>
        <w:rPr>
          <w:rFonts w:ascii="Verdana" w:hAnsi="Verdana"/>
          <w:b/>
        </w:rPr>
      </w:pPr>
    </w:p>
    <w:p w14:paraId="782499E8" w14:textId="26A228CF" w:rsidR="006E1909" w:rsidRDefault="001638B8" w:rsidP="000B640A">
      <w:pPr>
        <w:pStyle w:val="Seo"/>
        <w:rPr>
          <w:rFonts w:ascii="Verdana" w:hAnsi="Verdana"/>
          <w:b/>
        </w:rPr>
      </w:pPr>
      <w:r w:rsidRPr="004002AD">
        <w:rPr>
          <w:rFonts w:ascii="Verdana" w:hAnsi="Verdana"/>
          <w:b/>
        </w:rPr>
        <w:t>FORMAÇÃO</w:t>
      </w:r>
    </w:p>
    <w:p w14:paraId="6D421991" w14:textId="49BF24FE" w:rsidR="000B640A" w:rsidRPr="006E1909" w:rsidRDefault="000B640A" w:rsidP="009A64C4">
      <w:pPr>
        <w:pStyle w:val="Seo"/>
        <w:rPr>
          <w:rFonts w:ascii="Verdana" w:hAnsi="Verdana"/>
          <w:b/>
        </w:rPr>
      </w:pPr>
    </w:p>
    <w:p w14:paraId="3DCABC71" w14:textId="7848AE9D" w:rsidR="0099609D" w:rsidRDefault="00DD7C0C" w:rsidP="0099609D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Graduação em Aná</w:t>
      </w:r>
      <w:r w:rsidR="008659F7">
        <w:rPr>
          <w:rFonts w:ascii="Verdana" w:hAnsi="Verdana"/>
        </w:rPr>
        <w:t>lise e Desenvolvimento de S</w:t>
      </w:r>
      <w:r w:rsidR="009A64C4">
        <w:rPr>
          <w:rFonts w:ascii="Verdana" w:hAnsi="Verdana"/>
        </w:rPr>
        <w:t>istemas – em andamento</w:t>
      </w:r>
      <w:r>
        <w:rPr>
          <w:rFonts w:ascii="Verdana" w:hAnsi="Verdana"/>
        </w:rPr>
        <w:t>.</w:t>
      </w:r>
    </w:p>
    <w:p w14:paraId="463C3267" w14:textId="4DC56490" w:rsidR="009A64C4" w:rsidRPr="009A64C4" w:rsidRDefault="00FB194D" w:rsidP="009A64C4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Centro Universitário Leonado da Vinci </w:t>
      </w:r>
      <w:r w:rsidR="00DD7C0C">
        <w:rPr>
          <w:rFonts w:ascii="Verdana" w:hAnsi="Verdana"/>
        </w:rPr>
        <w:t>–</w:t>
      </w:r>
      <w:r>
        <w:rPr>
          <w:rFonts w:ascii="Verdana" w:hAnsi="Verdana"/>
        </w:rPr>
        <w:t xml:space="preserve"> UNIASSELVI</w:t>
      </w:r>
      <w:r w:rsidR="00DD7C0C">
        <w:rPr>
          <w:rFonts w:ascii="Verdana" w:hAnsi="Verdana"/>
        </w:rPr>
        <w:t>.</w:t>
      </w:r>
    </w:p>
    <w:p w14:paraId="44B63F5B" w14:textId="2E6F06E2" w:rsidR="009A64C4" w:rsidRDefault="009A64C4" w:rsidP="0099609D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Técnico em Redes de Computadores</w:t>
      </w:r>
      <w:r w:rsidR="00DD7C0C">
        <w:rPr>
          <w:rFonts w:ascii="Verdana" w:hAnsi="Verdana"/>
        </w:rPr>
        <w:t>.</w:t>
      </w:r>
    </w:p>
    <w:p w14:paraId="3AADBC20" w14:textId="7467D0E2" w:rsidR="009A64C4" w:rsidRDefault="009A64C4" w:rsidP="009A64C4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Escola Estadual de Educação Profissional Paulo VI</w:t>
      </w:r>
      <w:r w:rsidR="00DD7C0C">
        <w:rPr>
          <w:rFonts w:ascii="Verdana" w:hAnsi="Verdana"/>
        </w:rPr>
        <w:t>.</w:t>
      </w:r>
    </w:p>
    <w:p w14:paraId="1BDBD221" w14:textId="42F909E0" w:rsidR="00AF4106" w:rsidRDefault="0099609D" w:rsidP="00273347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Ensino Médio Completo</w:t>
      </w:r>
      <w:r w:rsidR="00BA5346">
        <w:rPr>
          <w:rFonts w:ascii="Verdana" w:hAnsi="Verdana"/>
        </w:rPr>
        <w:t>.</w:t>
      </w:r>
    </w:p>
    <w:p w14:paraId="66FCB2AF" w14:textId="77777777" w:rsidR="003E66A1" w:rsidRDefault="003E66A1" w:rsidP="003E66A1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14:paraId="030F52DF" w14:textId="29EA6D27" w:rsidR="00B30D63" w:rsidRPr="00EF2E71" w:rsidRDefault="00B30D63" w:rsidP="002C3086">
      <w:pPr>
        <w:pStyle w:val="Seo"/>
        <w:rPr>
          <w:rFonts w:ascii="Verdana" w:hAnsi="Verdana"/>
          <w:b/>
        </w:rPr>
      </w:pPr>
      <w:r w:rsidRPr="00EF2E71">
        <w:rPr>
          <w:rFonts w:ascii="Verdana" w:hAnsi="Verdana"/>
          <w:b/>
        </w:rPr>
        <w:t>EXPERIÊNCIA</w:t>
      </w:r>
      <w:r w:rsidR="0002401A" w:rsidRPr="00EF2E71">
        <w:rPr>
          <w:rFonts w:ascii="Verdana" w:hAnsi="Verdana"/>
          <w:b/>
        </w:rPr>
        <w:t xml:space="preserve"> PROFISSIONAL</w:t>
      </w:r>
    </w:p>
    <w:p w14:paraId="7DEAECC1" w14:textId="6A2784E6" w:rsidR="00B30D63" w:rsidRDefault="00B30D63" w:rsidP="002C3086">
      <w:pPr>
        <w:pStyle w:val="Seo"/>
        <w:rPr>
          <w:rFonts w:ascii="Verdana" w:hAnsi="Verdana"/>
        </w:rPr>
      </w:pPr>
    </w:p>
    <w:p w14:paraId="4A1EA016" w14:textId="29AEBD4A" w:rsidR="00CF1B77" w:rsidRDefault="00CF1B77" w:rsidP="00003F6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Universidade Unichristus</w:t>
      </w:r>
    </w:p>
    <w:p w14:paraId="2FA079E1" w14:textId="3932466D" w:rsidR="00CF1B77" w:rsidRDefault="00CF1B77" w:rsidP="00CF1B77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  <w:b/>
        </w:rPr>
        <w:t>Cargo:</w:t>
      </w:r>
      <w:r>
        <w:rPr>
          <w:rFonts w:ascii="Verdana" w:hAnsi="Verdana"/>
        </w:rPr>
        <w:t xml:space="preserve"> </w:t>
      </w:r>
      <w:r w:rsidR="00743BA5">
        <w:rPr>
          <w:rFonts w:ascii="Verdana" w:hAnsi="Verdana"/>
        </w:rPr>
        <w:t>Assistente</w:t>
      </w:r>
      <w:r>
        <w:rPr>
          <w:rFonts w:ascii="Verdana" w:hAnsi="Verdana"/>
        </w:rPr>
        <w:t xml:space="preserve"> de Informática</w:t>
      </w:r>
    </w:p>
    <w:p w14:paraId="3AA8C089" w14:textId="7C28EE2D" w:rsidR="00CF1B77" w:rsidRDefault="00CF1B77" w:rsidP="00CF1B77">
      <w:pPr>
        <w:spacing w:after="120" w:line="240" w:lineRule="auto"/>
        <w:ind w:firstLine="284"/>
        <w:rPr>
          <w:rFonts w:ascii="Verdana" w:hAnsi="Verdana"/>
        </w:rPr>
      </w:pPr>
      <w:r w:rsidRPr="009F5EE0">
        <w:rPr>
          <w:rFonts w:ascii="Verdana" w:hAnsi="Verdana"/>
          <w:b/>
        </w:rPr>
        <w:t xml:space="preserve">Início: </w:t>
      </w:r>
      <w:r>
        <w:rPr>
          <w:rFonts w:ascii="Verdana" w:hAnsi="Verdana"/>
        </w:rPr>
        <w:t>01/08/2022</w:t>
      </w:r>
      <w:r w:rsidRPr="009F5EE0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 xml:space="preserve">– </w:t>
      </w:r>
      <w:r>
        <w:rPr>
          <w:rFonts w:ascii="Verdana" w:hAnsi="Verdana"/>
        </w:rPr>
        <w:t>o momento</w:t>
      </w:r>
    </w:p>
    <w:p w14:paraId="4946203F" w14:textId="3082EE3A" w:rsidR="0065025B" w:rsidRDefault="0065025B" w:rsidP="00CF1B77">
      <w:pPr>
        <w:spacing w:after="120" w:line="240" w:lineRule="auto"/>
        <w:ind w:firstLine="284"/>
        <w:rPr>
          <w:rFonts w:ascii="Verdana" w:hAnsi="Verdana"/>
        </w:rPr>
      </w:pPr>
      <w:r>
        <w:rPr>
          <w:rFonts w:ascii="Verdana" w:hAnsi="Verdana"/>
          <w:b/>
        </w:rPr>
        <w:t>Descrição:</w:t>
      </w:r>
      <w:r w:rsidR="00716FEC">
        <w:rPr>
          <w:rFonts w:ascii="Verdana" w:hAnsi="Verdana"/>
        </w:rPr>
        <w:t xml:space="preserve"> Suporte ao</w:t>
      </w:r>
      <w:r>
        <w:rPr>
          <w:rFonts w:ascii="Verdana" w:hAnsi="Verdana"/>
        </w:rPr>
        <w:t xml:space="preserve"> usuário interno, atendimento aos chamados, conserto de computadores,</w:t>
      </w:r>
    </w:p>
    <w:p w14:paraId="1737AA25" w14:textId="73C4ACF5" w:rsidR="0065025B" w:rsidRDefault="00716FEC" w:rsidP="00CF1B77">
      <w:pPr>
        <w:spacing w:after="120" w:line="240" w:lineRule="auto"/>
        <w:ind w:firstLine="284"/>
        <w:rPr>
          <w:rFonts w:ascii="Verdana" w:hAnsi="Verdana"/>
        </w:rPr>
      </w:pPr>
      <w:r>
        <w:rPr>
          <w:rFonts w:ascii="Verdana" w:hAnsi="Verdana"/>
        </w:rPr>
        <w:t>instalação de impressoras, má</w:t>
      </w:r>
      <w:r w:rsidR="0065025B">
        <w:rPr>
          <w:rFonts w:ascii="Verdana" w:hAnsi="Verdana"/>
        </w:rPr>
        <w:t>quinas e programas, instalação de rede de internet.</w:t>
      </w:r>
    </w:p>
    <w:p w14:paraId="0894A96B" w14:textId="77777777" w:rsidR="0065025B" w:rsidRPr="0065025B" w:rsidRDefault="0065025B" w:rsidP="00CF1B77">
      <w:pPr>
        <w:spacing w:after="120" w:line="240" w:lineRule="auto"/>
        <w:ind w:firstLine="284"/>
        <w:rPr>
          <w:rFonts w:ascii="Verdana" w:hAnsi="Verdana"/>
        </w:rPr>
      </w:pPr>
    </w:p>
    <w:p w14:paraId="78938F8D" w14:textId="0C2AC266" w:rsidR="00EF2E71" w:rsidRPr="0099609D" w:rsidRDefault="0099609D" w:rsidP="0099609D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Secretaria Regional IV de Fortaleza</w:t>
      </w:r>
    </w:p>
    <w:p w14:paraId="5F708238" w14:textId="3D3C9B41" w:rsidR="0099609D" w:rsidRDefault="0099609D" w:rsidP="0099609D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  <w:b/>
        </w:rPr>
        <w:t xml:space="preserve">Cargo: </w:t>
      </w:r>
      <w:r w:rsidR="002A76ED">
        <w:rPr>
          <w:rFonts w:ascii="Verdana" w:hAnsi="Verdana"/>
        </w:rPr>
        <w:t>Estagi</w:t>
      </w:r>
      <w:r w:rsidR="00DD7C0C">
        <w:rPr>
          <w:rFonts w:ascii="Verdana" w:hAnsi="Verdana"/>
        </w:rPr>
        <w:t>ário de Suporte T</w:t>
      </w:r>
      <w:r>
        <w:rPr>
          <w:rFonts w:ascii="Verdana" w:hAnsi="Verdana"/>
        </w:rPr>
        <w:t>écnico</w:t>
      </w:r>
    </w:p>
    <w:p w14:paraId="2ED42787" w14:textId="77777777" w:rsidR="0065025B" w:rsidRDefault="0099609D" w:rsidP="0099609D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  <w:b/>
        </w:rPr>
        <w:t>Início:</w:t>
      </w:r>
      <w:r>
        <w:rPr>
          <w:rFonts w:ascii="Verdana" w:hAnsi="Verdana"/>
        </w:rPr>
        <w:t xml:space="preserve"> 21/07/2014 </w:t>
      </w:r>
      <w:r w:rsidRPr="0099609D">
        <w:rPr>
          <w:rFonts w:ascii="Verdana" w:hAnsi="Verdana"/>
          <w:b/>
        </w:rPr>
        <w:t>Termínio</w:t>
      </w:r>
      <w:r>
        <w:rPr>
          <w:rFonts w:ascii="Verdana" w:hAnsi="Verdana"/>
          <w:b/>
        </w:rPr>
        <w:t xml:space="preserve">: </w:t>
      </w:r>
      <w:r w:rsidR="00153729">
        <w:rPr>
          <w:rFonts w:ascii="Verdana" w:hAnsi="Verdana"/>
        </w:rPr>
        <w:t>21</w:t>
      </w:r>
      <w:r>
        <w:rPr>
          <w:rFonts w:ascii="Verdana" w:hAnsi="Verdana"/>
        </w:rPr>
        <w:t>/12/2014</w:t>
      </w:r>
    </w:p>
    <w:p w14:paraId="787F3516" w14:textId="52423B8C" w:rsidR="0099609D" w:rsidRDefault="0065025B" w:rsidP="0065025B">
      <w:pPr>
        <w:spacing w:after="120" w:line="240" w:lineRule="auto"/>
        <w:ind w:firstLine="284"/>
        <w:rPr>
          <w:rFonts w:ascii="Verdana" w:hAnsi="Verdana"/>
        </w:rPr>
      </w:pPr>
      <w:r>
        <w:rPr>
          <w:rFonts w:ascii="Verdana" w:hAnsi="Verdana"/>
          <w:b/>
        </w:rPr>
        <w:t>Descrição:</w:t>
      </w:r>
      <w:r w:rsidR="00DD7C0C">
        <w:rPr>
          <w:rFonts w:ascii="Verdana" w:hAnsi="Verdana"/>
        </w:rPr>
        <w:t xml:space="preserve"> Suporte ao</w:t>
      </w:r>
      <w:r>
        <w:rPr>
          <w:rFonts w:ascii="Verdana" w:hAnsi="Verdana"/>
        </w:rPr>
        <w:t xml:space="preserve"> usuário na prefeitura, atendimento a chamados sempre acompanhado por </w:t>
      </w:r>
    </w:p>
    <w:p w14:paraId="0ECB37DB" w14:textId="433861F5" w:rsidR="0065025B" w:rsidRPr="0099609D" w:rsidRDefault="0065025B" w:rsidP="0065025B">
      <w:pPr>
        <w:spacing w:after="120" w:line="240" w:lineRule="auto"/>
        <w:ind w:firstLine="284"/>
        <w:rPr>
          <w:rFonts w:ascii="Verdana" w:hAnsi="Verdana"/>
        </w:rPr>
      </w:pPr>
      <w:r>
        <w:rPr>
          <w:rFonts w:ascii="Verdana" w:hAnsi="Verdana"/>
        </w:rPr>
        <w:t xml:space="preserve">Um funcionário, </w:t>
      </w:r>
      <w:r w:rsidR="00DD7C0C">
        <w:rPr>
          <w:rFonts w:ascii="Verdana" w:hAnsi="Verdana"/>
        </w:rPr>
        <w:t>troca de equipamentos e periféricos</w:t>
      </w:r>
      <w:r>
        <w:rPr>
          <w:rFonts w:ascii="Verdana" w:hAnsi="Verdana"/>
        </w:rPr>
        <w:t>.</w:t>
      </w:r>
    </w:p>
    <w:p w14:paraId="2934B191" w14:textId="77777777" w:rsidR="0099609D" w:rsidRDefault="0099609D" w:rsidP="0099609D">
      <w:pPr>
        <w:pStyle w:val="Seo"/>
        <w:rPr>
          <w:rFonts w:ascii="Verdana" w:hAnsi="Verdana"/>
        </w:rPr>
      </w:pPr>
    </w:p>
    <w:p w14:paraId="658CCDBB" w14:textId="5FF57236" w:rsidR="0099609D" w:rsidRPr="004002AD" w:rsidRDefault="004C2A60" w:rsidP="0099609D">
      <w:pPr>
        <w:pStyle w:val="Se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cursos </w:t>
      </w:r>
      <w:r w:rsidR="003247BF">
        <w:rPr>
          <w:rFonts w:ascii="Verdana" w:hAnsi="Verdana"/>
          <w:b/>
        </w:rPr>
        <w:t>e especificações</w:t>
      </w:r>
    </w:p>
    <w:p w14:paraId="65BD78C4" w14:textId="09224C24" w:rsidR="0099609D" w:rsidRPr="002039BD" w:rsidRDefault="0099609D" w:rsidP="0099609D">
      <w:pPr>
        <w:pStyle w:val="Seo"/>
        <w:rPr>
          <w:rFonts w:ascii="Verdana" w:hAnsi="Verdana"/>
        </w:rPr>
      </w:pPr>
    </w:p>
    <w:p w14:paraId="1F613A02" w14:textId="2C16581F" w:rsidR="00561D00" w:rsidRPr="00561D00" w:rsidRDefault="00561D00" w:rsidP="00561D00">
      <w:pPr>
        <w:pStyle w:val="PargrafodaLista"/>
        <w:numPr>
          <w:ilvl w:val="0"/>
          <w:numId w:val="27"/>
        </w:numPr>
        <w:spacing w:after="120" w:line="240" w:lineRule="auto"/>
        <w:ind w:left="300" w:hanging="300"/>
        <w:rPr>
          <w:rFonts w:ascii="Verdana" w:hAnsi="Verdana"/>
        </w:rPr>
      </w:pPr>
      <w:r>
        <w:rPr>
          <w:rFonts w:ascii="Verdana" w:hAnsi="Verdana"/>
        </w:rPr>
        <w:t>Curso de HTML e CSS – B7Web</w:t>
      </w:r>
      <w:r w:rsidR="003247BF">
        <w:rPr>
          <w:rFonts w:ascii="Verdana" w:hAnsi="Verdana"/>
        </w:rPr>
        <w:t>;</w:t>
      </w:r>
    </w:p>
    <w:p w14:paraId="139220EA" w14:textId="4DAF1348" w:rsidR="00561D00" w:rsidRDefault="00561D00" w:rsidP="00561D00">
      <w:pPr>
        <w:pStyle w:val="PargrafodaLista"/>
        <w:numPr>
          <w:ilvl w:val="0"/>
          <w:numId w:val="27"/>
        </w:numPr>
        <w:spacing w:after="120" w:line="240" w:lineRule="auto"/>
        <w:ind w:left="300" w:hanging="300"/>
        <w:rPr>
          <w:rFonts w:ascii="Verdana" w:hAnsi="Verdana"/>
        </w:rPr>
      </w:pPr>
      <w:r>
        <w:rPr>
          <w:rFonts w:ascii="Verdana" w:hAnsi="Verdana"/>
        </w:rPr>
        <w:t>Curso de JavaScript – B7Web</w:t>
      </w:r>
    </w:p>
    <w:p w14:paraId="694CB1B6" w14:textId="77777777" w:rsidR="00950F9F" w:rsidRDefault="003247BF" w:rsidP="00FB332C">
      <w:pPr>
        <w:pStyle w:val="PargrafodaLista"/>
        <w:numPr>
          <w:ilvl w:val="0"/>
          <w:numId w:val="27"/>
        </w:numPr>
        <w:spacing w:after="120" w:line="240" w:lineRule="auto"/>
        <w:ind w:left="300" w:hanging="300"/>
        <w:rPr>
          <w:rFonts w:ascii="Verdana" w:hAnsi="Verdana"/>
        </w:rPr>
      </w:pPr>
      <w:r w:rsidRPr="00950F9F">
        <w:rPr>
          <w:rFonts w:ascii="Verdana" w:hAnsi="Verdana"/>
        </w:rPr>
        <w:t>Curso de Algoritmos – Curso em Video</w:t>
      </w:r>
    </w:p>
    <w:p w14:paraId="3ADC05FD" w14:textId="3E4A872E" w:rsidR="00B30D63" w:rsidRPr="00950F9F" w:rsidRDefault="00561D00" w:rsidP="00FB332C">
      <w:pPr>
        <w:pStyle w:val="PargrafodaLista"/>
        <w:numPr>
          <w:ilvl w:val="0"/>
          <w:numId w:val="27"/>
        </w:numPr>
        <w:spacing w:after="120" w:line="240" w:lineRule="auto"/>
        <w:ind w:left="300" w:hanging="300"/>
        <w:rPr>
          <w:rFonts w:ascii="Verdana" w:hAnsi="Verdana"/>
        </w:rPr>
      </w:pPr>
      <w:r w:rsidRPr="00950F9F">
        <w:rPr>
          <w:rFonts w:ascii="Verdana" w:hAnsi="Verdana"/>
        </w:rPr>
        <w:t>Introdução ao</w:t>
      </w:r>
      <w:r w:rsidR="004B7F00" w:rsidRPr="00950F9F">
        <w:rPr>
          <w:rFonts w:ascii="Verdana" w:hAnsi="Verdana"/>
        </w:rPr>
        <w:t xml:space="preserve"> javaScript - Imersão_Dev</w:t>
      </w:r>
      <w:r w:rsidR="00D81FC2" w:rsidRPr="00950F9F">
        <w:rPr>
          <w:rFonts w:ascii="Verdana" w:hAnsi="Verdana"/>
          <w:b/>
        </w:rPr>
        <w:br/>
      </w:r>
      <w:r w:rsidR="00EF2E71" w:rsidRPr="00950F9F">
        <w:rPr>
          <w:rFonts w:ascii="Verdana" w:hAnsi="Verdana"/>
          <w:b/>
        </w:rPr>
        <w:t xml:space="preserve">                    </w:t>
      </w:r>
    </w:p>
    <w:p w14:paraId="25DE9EA4" w14:textId="77777777" w:rsidR="009C3B99" w:rsidRDefault="009C3B99" w:rsidP="002C3086"/>
    <w:sectPr w:rsidR="009C3B99" w:rsidSect="00950F9F">
      <w:headerReference w:type="default" r:id="rId12"/>
      <w:footerReference w:type="default" r:id="rId13"/>
      <w:pgSz w:w="11907" w:h="16839" w:code="1"/>
      <w:pgMar w:top="720" w:right="720" w:bottom="720" w:left="720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CD5CEF" w14:textId="77777777" w:rsidR="00C47DAE" w:rsidRDefault="00C47DAE">
      <w:r>
        <w:separator/>
      </w:r>
    </w:p>
  </w:endnote>
  <w:endnote w:type="continuationSeparator" w:id="0">
    <w:p w14:paraId="4569A4B3" w14:textId="77777777" w:rsidR="00C47DAE" w:rsidRDefault="00C47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6AAEB" w14:textId="365A21C3" w:rsidR="009C3B99" w:rsidRDefault="00CF5093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F86BD2">
      <w:rPr>
        <w:noProof/>
      </w:rPr>
      <w:t>2</w:t>
    </w:r>
    <w:r>
      <w:rPr>
        <w:noProof/>
      </w:rPr>
      <w:fldChar w:fldCharType="end"/>
    </w:r>
    <w:r w:rsidR="00163F2A">
      <w:t xml:space="preserve"> </w:t>
    </w:r>
    <w:r w:rsidR="00A32EBA">
      <w:rPr>
        <w:noProof/>
        <w:lang w:eastAsia="pt-BR"/>
      </w:rPr>
      <mc:AlternateContent>
        <mc:Choice Requires="wps">
          <w:drawing>
            <wp:inline distT="0" distB="0" distL="0" distR="0" wp14:anchorId="7E31B05E" wp14:editId="1F6591C1">
              <wp:extent cx="91440" cy="91440"/>
              <wp:effectExtent l="20955" t="26670" r="20955" b="24765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oval w14:anchorId="3689CAA2"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CE3F5B" w14:textId="77777777" w:rsidR="00C47DAE" w:rsidRDefault="00C47DAE">
      <w:r>
        <w:separator/>
      </w:r>
    </w:p>
  </w:footnote>
  <w:footnote w:type="continuationSeparator" w:id="0">
    <w:p w14:paraId="07A5C0DA" w14:textId="77777777" w:rsidR="00C47DAE" w:rsidRDefault="00C47D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BB8049" w14:textId="3BA7B716"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A32EBA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2466B1" wp14:editId="4380B4DF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85170"/>
              <wp:effectExtent l="12700" t="8890" r="6350" b="12065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517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AA3EA3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8pt;margin-top:-7.9pt;width:0;height:857.1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 w15:restartNumberingAfterBreak="0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 w15:restartNumberingAfterBreak="0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 w15:restartNumberingAfterBreak="0">
    <w:nsid w:val="3E893DC9"/>
    <w:multiLevelType w:val="hybridMultilevel"/>
    <w:tmpl w:val="2102C5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307F38"/>
    <w:multiLevelType w:val="hybridMultilevel"/>
    <w:tmpl w:val="BFE66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2D30227"/>
    <w:multiLevelType w:val="hybridMultilevel"/>
    <w:tmpl w:val="9454F394"/>
    <w:lvl w:ilvl="0" w:tplc="0416000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6"/>
  </w:num>
  <w:num w:numId="27">
    <w:abstractNumId w:val="18"/>
  </w:num>
  <w:num w:numId="28">
    <w:abstractNumId w:val="14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pt-BR" w:vendorID="64" w:dllVersion="6" w:nlCheck="1" w:checkStyle="0"/>
  <w:activeWritingStyle w:appName="MSWord" w:lang="pt-BR" w:vendorID="64" w:dllVersion="131078" w:nlCheck="1" w:checkStyle="0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BD"/>
    <w:rsid w:val="00003879"/>
    <w:rsid w:val="00003F68"/>
    <w:rsid w:val="000048FA"/>
    <w:rsid w:val="00004ECA"/>
    <w:rsid w:val="00006260"/>
    <w:rsid w:val="00007089"/>
    <w:rsid w:val="000163EB"/>
    <w:rsid w:val="000203F9"/>
    <w:rsid w:val="00020BDA"/>
    <w:rsid w:val="0002401A"/>
    <w:rsid w:val="000246DF"/>
    <w:rsid w:val="00025893"/>
    <w:rsid w:val="00025A0C"/>
    <w:rsid w:val="00030475"/>
    <w:rsid w:val="0003047A"/>
    <w:rsid w:val="00030EC3"/>
    <w:rsid w:val="0003490F"/>
    <w:rsid w:val="000371C5"/>
    <w:rsid w:val="000402EC"/>
    <w:rsid w:val="00040470"/>
    <w:rsid w:val="00045AE7"/>
    <w:rsid w:val="00045E91"/>
    <w:rsid w:val="000505A3"/>
    <w:rsid w:val="0006676C"/>
    <w:rsid w:val="00067A97"/>
    <w:rsid w:val="0007727E"/>
    <w:rsid w:val="000810E6"/>
    <w:rsid w:val="00087B72"/>
    <w:rsid w:val="000900F6"/>
    <w:rsid w:val="00091149"/>
    <w:rsid w:val="000955B8"/>
    <w:rsid w:val="00095B17"/>
    <w:rsid w:val="00097DEB"/>
    <w:rsid w:val="000A0248"/>
    <w:rsid w:val="000A06F4"/>
    <w:rsid w:val="000A1545"/>
    <w:rsid w:val="000A19F9"/>
    <w:rsid w:val="000A58FE"/>
    <w:rsid w:val="000A5CE9"/>
    <w:rsid w:val="000A745E"/>
    <w:rsid w:val="000B07DB"/>
    <w:rsid w:val="000B21D9"/>
    <w:rsid w:val="000B556F"/>
    <w:rsid w:val="000B640A"/>
    <w:rsid w:val="000C04FC"/>
    <w:rsid w:val="000D3ED5"/>
    <w:rsid w:val="000D4DE3"/>
    <w:rsid w:val="000D6C68"/>
    <w:rsid w:val="000D6C78"/>
    <w:rsid w:val="000D7ED4"/>
    <w:rsid w:val="000E1094"/>
    <w:rsid w:val="000E322D"/>
    <w:rsid w:val="000E4501"/>
    <w:rsid w:val="000E4E00"/>
    <w:rsid w:val="000E585D"/>
    <w:rsid w:val="000E642F"/>
    <w:rsid w:val="000F06B7"/>
    <w:rsid w:val="000F11B6"/>
    <w:rsid w:val="000F1B73"/>
    <w:rsid w:val="000F436B"/>
    <w:rsid w:val="000F70E3"/>
    <w:rsid w:val="00105156"/>
    <w:rsid w:val="00107B7B"/>
    <w:rsid w:val="00120C4C"/>
    <w:rsid w:val="0012298B"/>
    <w:rsid w:val="00122B77"/>
    <w:rsid w:val="00122E73"/>
    <w:rsid w:val="00124BEC"/>
    <w:rsid w:val="00124D47"/>
    <w:rsid w:val="0013335D"/>
    <w:rsid w:val="001407E9"/>
    <w:rsid w:val="001457C5"/>
    <w:rsid w:val="00146E4C"/>
    <w:rsid w:val="00147895"/>
    <w:rsid w:val="00150BB6"/>
    <w:rsid w:val="00152D1B"/>
    <w:rsid w:val="00153729"/>
    <w:rsid w:val="00154A31"/>
    <w:rsid w:val="00154CA4"/>
    <w:rsid w:val="00156935"/>
    <w:rsid w:val="00157135"/>
    <w:rsid w:val="001638B8"/>
    <w:rsid w:val="00163F2A"/>
    <w:rsid w:val="00180784"/>
    <w:rsid w:val="00182200"/>
    <w:rsid w:val="00187184"/>
    <w:rsid w:val="0019360C"/>
    <w:rsid w:val="0019469E"/>
    <w:rsid w:val="00196179"/>
    <w:rsid w:val="001A1A11"/>
    <w:rsid w:val="001A29C9"/>
    <w:rsid w:val="001A4001"/>
    <w:rsid w:val="001A50A1"/>
    <w:rsid w:val="001B25D1"/>
    <w:rsid w:val="001B7962"/>
    <w:rsid w:val="001C1517"/>
    <w:rsid w:val="001C69A1"/>
    <w:rsid w:val="001D0BBF"/>
    <w:rsid w:val="001D777A"/>
    <w:rsid w:val="001E0126"/>
    <w:rsid w:val="001E2062"/>
    <w:rsid w:val="001E3390"/>
    <w:rsid w:val="001E5331"/>
    <w:rsid w:val="001E65FB"/>
    <w:rsid w:val="001E6E9F"/>
    <w:rsid w:val="002039BD"/>
    <w:rsid w:val="00205BF5"/>
    <w:rsid w:val="00224618"/>
    <w:rsid w:val="00225B71"/>
    <w:rsid w:val="00234D8B"/>
    <w:rsid w:val="002400ED"/>
    <w:rsid w:val="0024301F"/>
    <w:rsid w:val="00256016"/>
    <w:rsid w:val="00256935"/>
    <w:rsid w:val="00262161"/>
    <w:rsid w:val="00267AD3"/>
    <w:rsid w:val="00273347"/>
    <w:rsid w:val="002823DB"/>
    <w:rsid w:val="002A1423"/>
    <w:rsid w:val="002A4240"/>
    <w:rsid w:val="002A48BD"/>
    <w:rsid w:val="002A76ED"/>
    <w:rsid w:val="002B1E8C"/>
    <w:rsid w:val="002B64E6"/>
    <w:rsid w:val="002C0A44"/>
    <w:rsid w:val="002C27EF"/>
    <w:rsid w:val="002C2B6C"/>
    <w:rsid w:val="002C3086"/>
    <w:rsid w:val="002C5602"/>
    <w:rsid w:val="002C5B46"/>
    <w:rsid w:val="002D0CE5"/>
    <w:rsid w:val="002D1268"/>
    <w:rsid w:val="002D2BEE"/>
    <w:rsid w:val="002D6106"/>
    <w:rsid w:val="002D6569"/>
    <w:rsid w:val="002E66E1"/>
    <w:rsid w:val="002E6CB6"/>
    <w:rsid w:val="002F6F8E"/>
    <w:rsid w:val="0030073A"/>
    <w:rsid w:val="00300FED"/>
    <w:rsid w:val="00302852"/>
    <w:rsid w:val="003029E4"/>
    <w:rsid w:val="00303DE9"/>
    <w:rsid w:val="00303E06"/>
    <w:rsid w:val="00304929"/>
    <w:rsid w:val="00304A63"/>
    <w:rsid w:val="00311EC1"/>
    <w:rsid w:val="00315D28"/>
    <w:rsid w:val="00322FAB"/>
    <w:rsid w:val="003233F2"/>
    <w:rsid w:val="00323922"/>
    <w:rsid w:val="003247BF"/>
    <w:rsid w:val="0032704D"/>
    <w:rsid w:val="003272E7"/>
    <w:rsid w:val="00331A6B"/>
    <w:rsid w:val="0033570B"/>
    <w:rsid w:val="00336128"/>
    <w:rsid w:val="00341BE2"/>
    <w:rsid w:val="00345CD0"/>
    <w:rsid w:val="003521F2"/>
    <w:rsid w:val="00352459"/>
    <w:rsid w:val="003577F4"/>
    <w:rsid w:val="003613C2"/>
    <w:rsid w:val="003702E3"/>
    <w:rsid w:val="00374C6D"/>
    <w:rsid w:val="00375719"/>
    <w:rsid w:val="003759A8"/>
    <w:rsid w:val="00381E72"/>
    <w:rsid w:val="00383B5F"/>
    <w:rsid w:val="00386B5A"/>
    <w:rsid w:val="00391CBA"/>
    <w:rsid w:val="00394D55"/>
    <w:rsid w:val="00395A0C"/>
    <w:rsid w:val="0039638B"/>
    <w:rsid w:val="003B1329"/>
    <w:rsid w:val="003B559C"/>
    <w:rsid w:val="003C3E34"/>
    <w:rsid w:val="003C47C9"/>
    <w:rsid w:val="003C5B47"/>
    <w:rsid w:val="003C760F"/>
    <w:rsid w:val="003E19B2"/>
    <w:rsid w:val="003E61A9"/>
    <w:rsid w:val="003E66A1"/>
    <w:rsid w:val="003E699C"/>
    <w:rsid w:val="003F6853"/>
    <w:rsid w:val="004002AD"/>
    <w:rsid w:val="0040230B"/>
    <w:rsid w:val="00402709"/>
    <w:rsid w:val="00406E51"/>
    <w:rsid w:val="00414068"/>
    <w:rsid w:val="00414655"/>
    <w:rsid w:val="00421404"/>
    <w:rsid w:val="004226DA"/>
    <w:rsid w:val="0043265F"/>
    <w:rsid w:val="00433C85"/>
    <w:rsid w:val="00437E98"/>
    <w:rsid w:val="00443D70"/>
    <w:rsid w:val="004470B9"/>
    <w:rsid w:val="0044715D"/>
    <w:rsid w:val="004500B6"/>
    <w:rsid w:val="004668EA"/>
    <w:rsid w:val="004716A8"/>
    <w:rsid w:val="00474437"/>
    <w:rsid w:val="004806CE"/>
    <w:rsid w:val="00481EFF"/>
    <w:rsid w:val="00496AD1"/>
    <w:rsid w:val="004A2602"/>
    <w:rsid w:val="004A52D7"/>
    <w:rsid w:val="004A66A4"/>
    <w:rsid w:val="004B38EE"/>
    <w:rsid w:val="004B764E"/>
    <w:rsid w:val="004B7F00"/>
    <w:rsid w:val="004C0BE8"/>
    <w:rsid w:val="004C2A60"/>
    <w:rsid w:val="004C452A"/>
    <w:rsid w:val="004C702D"/>
    <w:rsid w:val="004C7967"/>
    <w:rsid w:val="004E0DDD"/>
    <w:rsid w:val="004F2E71"/>
    <w:rsid w:val="004F3B89"/>
    <w:rsid w:val="004F464E"/>
    <w:rsid w:val="004F5AFE"/>
    <w:rsid w:val="00502C86"/>
    <w:rsid w:val="00504F9E"/>
    <w:rsid w:val="005112CE"/>
    <w:rsid w:val="00512FB7"/>
    <w:rsid w:val="00513DC9"/>
    <w:rsid w:val="00520C66"/>
    <w:rsid w:val="005212B1"/>
    <w:rsid w:val="005221BB"/>
    <w:rsid w:val="005223E8"/>
    <w:rsid w:val="00522B16"/>
    <w:rsid w:val="00527592"/>
    <w:rsid w:val="0053691F"/>
    <w:rsid w:val="00537130"/>
    <w:rsid w:val="0054035D"/>
    <w:rsid w:val="00541B2F"/>
    <w:rsid w:val="00542413"/>
    <w:rsid w:val="005457F3"/>
    <w:rsid w:val="0055597B"/>
    <w:rsid w:val="0055600D"/>
    <w:rsid w:val="005563CE"/>
    <w:rsid w:val="00556706"/>
    <w:rsid w:val="00561D00"/>
    <w:rsid w:val="00562EB9"/>
    <w:rsid w:val="00564A81"/>
    <w:rsid w:val="005657D9"/>
    <w:rsid w:val="00566C7A"/>
    <w:rsid w:val="005674E8"/>
    <w:rsid w:val="00571B92"/>
    <w:rsid w:val="00575B0C"/>
    <w:rsid w:val="005807D9"/>
    <w:rsid w:val="005938BF"/>
    <w:rsid w:val="00594436"/>
    <w:rsid w:val="00595A6D"/>
    <w:rsid w:val="00595E3E"/>
    <w:rsid w:val="00596CCD"/>
    <w:rsid w:val="005A24EE"/>
    <w:rsid w:val="005A46DD"/>
    <w:rsid w:val="005A52F1"/>
    <w:rsid w:val="005B356C"/>
    <w:rsid w:val="005B4C71"/>
    <w:rsid w:val="005B5ADE"/>
    <w:rsid w:val="005B5F70"/>
    <w:rsid w:val="005B5FD3"/>
    <w:rsid w:val="005C0204"/>
    <w:rsid w:val="005C200B"/>
    <w:rsid w:val="005C59C5"/>
    <w:rsid w:val="005C620E"/>
    <w:rsid w:val="005C7903"/>
    <w:rsid w:val="005D0962"/>
    <w:rsid w:val="005D27D3"/>
    <w:rsid w:val="005D2BDB"/>
    <w:rsid w:val="005E227D"/>
    <w:rsid w:val="005E23B7"/>
    <w:rsid w:val="005E5D2A"/>
    <w:rsid w:val="005E6328"/>
    <w:rsid w:val="005E6BFC"/>
    <w:rsid w:val="005F08D5"/>
    <w:rsid w:val="005F2830"/>
    <w:rsid w:val="005F5802"/>
    <w:rsid w:val="006009FD"/>
    <w:rsid w:val="0060190D"/>
    <w:rsid w:val="00601CC2"/>
    <w:rsid w:val="00604B0A"/>
    <w:rsid w:val="00612501"/>
    <w:rsid w:val="00613B2E"/>
    <w:rsid w:val="00617647"/>
    <w:rsid w:val="00620FFB"/>
    <w:rsid w:val="006213F3"/>
    <w:rsid w:val="006240FC"/>
    <w:rsid w:val="00630B64"/>
    <w:rsid w:val="0063294D"/>
    <w:rsid w:val="006421C4"/>
    <w:rsid w:val="00646573"/>
    <w:rsid w:val="0065025B"/>
    <w:rsid w:val="00652112"/>
    <w:rsid w:val="00653604"/>
    <w:rsid w:val="00662EBE"/>
    <w:rsid w:val="00663E57"/>
    <w:rsid w:val="006675E0"/>
    <w:rsid w:val="00674725"/>
    <w:rsid w:val="006758ED"/>
    <w:rsid w:val="0068075F"/>
    <w:rsid w:val="006825D3"/>
    <w:rsid w:val="00687CDE"/>
    <w:rsid w:val="00691D8B"/>
    <w:rsid w:val="00692B4F"/>
    <w:rsid w:val="006949D8"/>
    <w:rsid w:val="00695BC8"/>
    <w:rsid w:val="00697FFD"/>
    <w:rsid w:val="006A065F"/>
    <w:rsid w:val="006A1460"/>
    <w:rsid w:val="006A17F8"/>
    <w:rsid w:val="006A7D61"/>
    <w:rsid w:val="006B0FBB"/>
    <w:rsid w:val="006B14CC"/>
    <w:rsid w:val="006B1995"/>
    <w:rsid w:val="006B49B7"/>
    <w:rsid w:val="006B5F8C"/>
    <w:rsid w:val="006C0A60"/>
    <w:rsid w:val="006D305B"/>
    <w:rsid w:val="006D600F"/>
    <w:rsid w:val="006E1909"/>
    <w:rsid w:val="006E3875"/>
    <w:rsid w:val="006E4131"/>
    <w:rsid w:val="006E5FE3"/>
    <w:rsid w:val="006F0ABA"/>
    <w:rsid w:val="006F40C1"/>
    <w:rsid w:val="00700853"/>
    <w:rsid w:val="00702063"/>
    <w:rsid w:val="00707544"/>
    <w:rsid w:val="0071121B"/>
    <w:rsid w:val="00713868"/>
    <w:rsid w:val="00716FEC"/>
    <w:rsid w:val="007256F7"/>
    <w:rsid w:val="00725820"/>
    <w:rsid w:val="00725866"/>
    <w:rsid w:val="007266DA"/>
    <w:rsid w:val="00726B66"/>
    <w:rsid w:val="00727946"/>
    <w:rsid w:val="007308A0"/>
    <w:rsid w:val="00731024"/>
    <w:rsid w:val="00734796"/>
    <w:rsid w:val="00735A27"/>
    <w:rsid w:val="00741D6E"/>
    <w:rsid w:val="007434C3"/>
    <w:rsid w:val="00743BA5"/>
    <w:rsid w:val="0074770A"/>
    <w:rsid w:val="00747FB6"/>
    <w:rsid w:val="00754761"/>
    <w:rsid w:val="00760BEE"/>
    <w:rsid w:val="007721CE"/>
    <w:rsid w:val="00780AC9"/>
    <w:rsid w:val="00785809"/>
    <w:rsid w:val="00792747"/>
    <w:rsid w:val="0079287A"/>
    <w:rsid w:val="00793FE6"/>
    <w:rsid w:val="00797098"/>
    <w:rsid w:val="00797794"/>
    <w:rsid w:val="00797CAE"/>
    <w:rsid w:val="007A0DC0"/>
    <w:rsid w:val="007A7099"/>
    <w:rsid w:val="007B2017"/>
    <w:rsid w:val="007B63D8"/>
    <w:rsid w:val="007C01D5"/>
    <w:rsid w:val="007C1536"/>
    <w:rsid w:val="007C2536"/>
    <w:rsid w:val="007D2CF7"/>
    <w:rsid w:val="007D3000"/>
    <w:rsid w:val="007D4945"/>
    <w:rsid w:val="00801631"/>
    <w:rsid w:val="0080411A"/>
    <w:rsid w:val="00807382"/>
    <w:rsid w:val="00810283"/>
    <w:rsid w:val="008152BA"/>
    <w:rsid w:val="008200AE"/>
    <w:rsid w:val="00822041"/>
    <w:rsid w:val="0082265B"/>
    <w:rsid w:val="00822A4D"/>
    <w:rsid w:val="0084291C"/>
    <w:rsid w:val="00845036"/>
    <w:rsid w:val="00846D10"/>
    <w:rsid w:val="0085213D"/>
    <w:rsid w:val="00855358"/>
    <w:rsid w:val="008600A5"/>
    <w:rsid w:val="00862298"/>
    <w:rsid w:val="0086275A"/>
    <w:rsid w:val="00862C7D"/>
    <w:rsid w:val="00863554"/>
    <w:rsid w:val="0086417E"/>
    <w:rsid w:val="0086468A"/>
    <w:rsid w:val="008659F7"/>
    <w:rsid w:val="00866392"/>
    <w:rsid w:val="0087053E"/>
    <w:rsid w:val="00872599"/>
    <w:rsid w:val="00876ABD"/>
    <w:rsid w:val="00881AD6"/>
    <w:rsid w:val="008903C1"/>
    <w:rsid w:val="0089680B"/>
    <w:rsid w:val="008A09DE"/>
    <w:rsid w:val="008A1302"/>
    <w:rsid w:val="008A5D34"/>
    <w:rsid w:val="008B0EF5"/>
    <w:rsid w:val="008B3AFC"/>
    <w:rsid w:val="008B4646"/>
    <w:rsid w:val="008B4D99"/>
    <w:rsid w:val="008C3A84"/>
    <w:rsid w:val="008C3F60"/>
    <w:rsid w:val="008C4564"/>
    <w:rsid w:val="008C68B2"/>
    <w:rsid w:val="008C6AD8"/>
    <w:rsid w:val="008D0F82"/>
    <w:rsid w:val="008D157F"/>
    <w:rsid w:val="008D5F79"/>
    <w:rsid w:val="008E1FBB"/>
    <w:rsid w:val="008E306C"/>
    <w:rsid w:val="008E544C"/>
    <w:rsid w:val="008E7691"/>
    <w:rsid w:val="008F603E"/>
    <w:rsid w:val="009007A9"/>
    <w:rsid w:val="009015CB"/>
    <w:rsid w:val="009155F4"/>
    <w:rsid w:val="0092719D"/>
    <w:rsid w:val="009378C7"/>
    <w:rsid w:val="00937908"/>
    <w:rsid w:val="00941597"/>
    <w:rsid w:val="00941CC3"/>
    <w:rsid w:val="0094392D"/>
    <w:rsid w:val="00943BC7"/>
    <w:rsid w:val="0094738C"/>
    <w:rsid w:val="00950F9F"/>
    <w:rsid w:val="009542AF"/>
    <w:rsid w:val="009547FD"/>
    <w:rsid w:val="0095730B"/>
    <w:rsid w:val="009605D7"/>
    <w:rsid w:val="00973D3B"/>
    <w:rsid w:val="00975E01"/>
    <w:rsid w:val="00975E9D"/>
    <w:rsid w:val="009774FE"/>
    <w:rsid w:val="00983676"/>
    <w:rsid w:val="009842D1"/>
    <w:rsid w:val="009906CE"/>
    <w:rsid w:val="0099609D"/>
    <w:rsid w:val="009967CD"/>
    <w:rsid w:val="00997FA9"/>
    <w:rsid w:val="009A0253"/>
    <w:rsid w:val="009A0382"/>
    <w:rsid w:val="009A0E3A"/>
    <w:rsid w:val="009A2B7A"/>
    <w:rsid w:val="009A64C4"/>
    <w:rsid w:val="009A716E"/>
    <w:rsid w:val="009B3D39"/>
    <w:rsid w:val="009C1DF3"/>
    <w:rsid w:val="009C216C"/>
    <w:rsid w:val="009C3B99"/>
    <w:rsid w:val="009C4E2E"/>
    <w:rsid w:val="009C586D"/>
    <w:rsid w:val="009C5AFD"/>
    <w:rsid w:val="009D1AA1"/>
    <w:rsid w:val="009D27C8"/>
    <w:rsid w:val="009D282E"/>
    <w:rsid w:val="009D4D11"/>
    <w:rsid w:val="009F1CC8"/>
    <w:rsid w:val="009F2550"/>
    <w:rsid w:val="009F2D38"/>
    <w:rsid w:val="009F3FB6"/>
    <w:rsid w:val="009F5EE0"/>
    <w:rsid w:val="009F6FED"/>
    <w:rsid w:val="00A000ED"/>
    <w:rsid w:val="00A03811"/>
    <w:rsid w:val="00A17348"/>
    <w:rsid w:val="00A25CF8"/>
    <w:rsid w:val="00A30D99"/>
    <w:rsid w:val="00A32EBA"/>
    <w:rsid w:val="00A3308C"/>
    <w:rsid w:val="00A367D9"/>
    <w:rsid w:val="00A36FF3"/>
    <w:rsid w:val="00A424C3"/>
    <w:rsid w:val="00A456D4"/>
    <w:rsid w:val="00A5121C"/>
    <w:rsid w:val="00A51620"/>
    <w:rsid w:val="00A52321"/>
    <w:rsid w:val="00A53751"/>
    <w:rsid w:val="00A54ABF"/>
    <w:rsid w:val="00A55C11"/>
    <w:rsid w:val="00A5729F"/>
    <w:rsid w:val="00A57572"/>
    <w:rsid w:val="00A60B02"/>
    <w:rsid w:val="00A62014"/>
    <w:rsid w:val="00A648CB"/>
    <w:rsid w:val="00A66913"/>
    <w:rsid w:val="00A7092F"/>
    <w:rsid w:val="00A713A5"/>
    <w:rsid w:val="00A73730"/>
    <w:rsid w:val="00A75DB1"/>
    <w:rsid w:val="00A779BC"/>
    <w:rsid w:val="00A913C0"/>
    <w:rsid w:val="00A92122"/>
    <w:rsid w:val="00A93441"/>
    <w:rsid w:val="00AA21B2"/>
    <w:rsid w:val="00AA3541"/>
    <w:rsid w:val="00AA5788"/>
    <w:rsid w:val="00AA61FC"/>
    <w:rsid w:val="00AA6B4B"/>
    <w:rsid w:val="00AA70D0"/>
    <w:rsid w:val="00AB0EB7"/>
    <w:rsid w:val="00AB26E0"/>
    <w:rsid w:val="00AB3167"/>
    <w:rsid w:val="00AB7C1A"/>
    <w:rsid w:val="00AC56A6"/>
    <w:rsid w:val="00AC772F"/>
    <w:rsid w:val="00AD3513"/>
    <w:rsid w:val="00AD49D9"/>
    <w:rsid w:val="00AD7F27"/>
    <w:rsid w:val="00AE0B2A"/>
    <w:rsid w:val="00AE7F66"/>
    <w:rsid w:val="00AF4106"/>
    <w:rsid w:val="00AF6318"/>
    <w:rsid w:val="00B02D61"/>
    <w:rsid w:val="00B0595F"/>
    <w:rsid w:val="00B11167"/>
    <w:rsid w:val="00B13433"/>
    <w:rsid w:val="00B16425"/>
    <w:rsid w:val="00B2130C"/>
    <w:rsid w:val="00B213ED"/>
    <w:rsid w:val="00B250DF"/>
    <w:rsid w:val="00B27E54"/>
    <w:rsid w:val="00B30594"/>
    <w:rsid w:val="00B30D63"/>
    <w:rsid w:val="00B4209C"/>
    <w:rsid w:val="00B46ADC"/>
    <w:rsid w:val="00B501EE"/>
    <w:rsid w:val="00B50B35"/>
    <w:rsid w:val="00B5132A"/>
    <w:rsid w:val="00B56524"/>
    <w:rsid w:val="00B56E05"/>
    <w:rsid w:val="00B602E0"/>
    <w:rsid w:val="00B638F6"/>
    <w:rsid w:val="00B70F77"/>
    <w:rsid w:val="00B744AD"/>
    <w:rsid w:val="00B753D6"/>
    <w:rsid w:val="00B81023"/>
    <w:rsid w:val="00B855FB"/>
    <w:rsid w:val="00B85A83"/>
    <w:rsid w:val="00B86A94"/>
    <w:rsid w:val="00B92AFF"/>
    <w:rsid w:val="00B95E46"/>
    <w:rsid w:val="00BA5025"/>
    <w:rsid w:val="00BA5346"/>
    <w:rsid w:val="00BB572B"/>
    <w:rsid w:val="00BC0FD1"/>
    <w:rsid w:val="00BC1407"/>
    <w:rsid w:val="00BC55AD"/>
    <w:rsid w:val="00BC59D4"/>
    <w:rsid w:val="00BC696E"/>
    <w:rsid w:val="00BC77FF"/>
    <w:rsid w:val="00BE7176"/>
    <w:rsid w:val="00BE7987"/>
    <w:rsid w:val="00BF3B4F"/>
    <w:rsid w:val="00BF400C"/>
    <w:rsid w:val="00C119C7"/>
    <w:rsid w:val="00C16CEB"/>
    <w:rsid w:val="00C20560"/>
    <w:rsid w:val="00C217C1"/>
    <w:rsid w:val="00C24407"/>
    <w:rsid w:val="00C26D50"/>
    <w:rsid w:val="00C305D4"/>
    <w:rsid w:val="00C3166D"/>
    <w:rsid w:val="00C31B61"/>
    <w:rsid w:val="00C33E9F"/>
    <w:rsid w:val="00C355A3"/>
    <w:rsid w:val="00C37B47"/>
    <w:rsid w:val="00C4094C"/>
    <w:rsid w:val="00C4175C"/>
    <w:rsid w:val="00C43F75"/>
    <w:rsid w:val="00C47DAE"/>
    <w:rsid w:val="00C50999"/>
    <w:rsid w:val="00C6093F"/>
    <w:rsid w:val="00C61ED0"/>
    <w:rsid w:val="00C6416B"/>
    <w:rsid w:val="00C67B79"/>
    <w:rsid w:val="00C7183F"/>
    <w:rsid w:val="00C94D47"/>
    <w:rsid w:val="00CA28C9"/>
    <w:rsid w:val="00CA42AC"/>
    <w:rsid w:val="00CA69BC"/>
    <w:rsid w:val="00CA77AA"/>
    <w:rsid w:val="00CB1635"/>
    <w:rsid w:val="00CB653F"/>
    <w:rsid w:val="00CC21DB"/>
    <w:rsid w:val="00CC598B"/>
    <w:rsid w:val="00CC6B55"/>
    <w:rsid w:val="00CD5377"/>
    <w:rsid w:val="00CD7850"/>
    <w:rsid w:val="00CD7AE7"/>
    <w:rsid w:val="00CE131B"/>
    <w:rsid w:val="00CE355F"/>
    <w:rsid w:val="00CE701F"/>
    <w:rsid w:val="00CF1B77"/>
    <w:rsid w:val="00CF27D8"/>
    <w:rsid w:val="00CF42A6"/>
    <w:rsid w:val="00CF42EE"/>
    <w:rsid w:val="00CF472F"/>
    <w:rsid w:val="00CF5093"/>
    <w:rsid w:val="00CF6023"/>
    <w:rsid w:val="00D00D76"/>
    <w:rsid w:val="00D01BBA"/>
    <w:rsid w:val="00D06B11"/>
    <w:rsid w:val="00D072C1"/>
    <w:rsid w:val="00D13DC2"/>
    <w:rsid w:val="00D14450"/>
    <w:rsid w:val="00D23512"/>
    <w:rsid w:val="00D31C06"/>
    <w:rsid w:val="00D37695"/>
    <w:rsid w:val="00D47E79"/>
    <w:rsid w:val="00D60C6C"/>
    <w:rsid w:val="00D618A1"/>
    <w:rsid w:val="00D66137"/>
    <w:rsid w:val="00D73009"/>
    <w:rsid w:val="00D75E39"/>
    <w:rsid w:val="00D76378"/>
    <w:rsid w:val="00D77424"/>
    <w:rsid w:val="00D81FC2"/>
    <w:rsid w:val="00D82872"/>
    <w:rsid w:val="00D83A98"/>
    <w:rsid w:val="00D851B1"/>
    <w:rsid w:val="00D8547C"/>
    <w:rsid w:val="00D901CB"/>
    <w:rsid w:val="00D95CD5"/>
    <w:rsid w:val="00DA08BB"/>
    <w:rsid w:val="00DA1523"/>
    <w:rsid w:val="00DA4DCE"/>
    <w:rsid w:val="00DB0BE5"/>
    <w:rsid w:val="00DB5F6F"/>
    <w:rsid w:val="00DB6106"/>
    <w:rsid w:val="00DC3D8F"/>
    <w:rsid w:val="00DC453E"/>
    <w:rsid w:val="00DC5893"/>
    <w:rsid w:val="00DD388F"/>
    <w:rsid w:val="00DD41E5"/>
    <w:rsid w:val="00DD5545"/>
    <w:rsid w:val="00DD7C0C"/>
    <w:rsid w:val="00DE0448"/>
    <w:rsid w:val="00DE2978"/>
    <w:rsid w:val="00DE373A"/>
    <w:rsid w:val="00DE7F1A"/>
    <w:rsid w:val="00DF0F14"/>
    <w:rsid w:val="00DF1BEE"/>
    <w:rsid w:val="00DF59D9"/>
    <w:rsid w:val="00E00CBF"/>
    <w:rsid w:val="00E02492"/>
    <w:rsid w:val="00E0387C"/>
    <w:rsid w:val="00E062A2"/>
    <w:rsid w:val="00E1245A"/>
    <w:rsid w:val="00E164D3"/>
    <w:rsid w:val="00E209C8"/>
    <w:rsid w:val="00E22F4B"/>
    <w:rsid w:val="00E27502"/>
    <w:rsid w:val="00E366B0"/>
    <w:rsid w:val="00E4080A"/>
    <w:rsid w:val="00E40B69"/>
    <w:rsid w:val="00E43024"/>
    <w:rsid w:val="00E43207"/>
    <w:rsid w:val="00E54233"/>
    <w:rsid w:val="00E553E7"/>
    <w:rsid w:val="00E5553C"/>
    <w:rsid w:val="00E55CC7"/>
    <w:rsid w:val="00E573C6"/>
    <w:rsid w:val="00E64927"/>
    <w:rsid w:val="00E64CC1"/>
    <w:rsid w:val="00E71003"/>
    <w:rsid w:val="00E76C72"/>
    <w:rsid w:val="00E8168C"/>
    <w:rsid w:val="00E92ACE"/>
    <w:rsid w:val="00EA25EC"/>
    <w:rsid w:val="00EA5804"/>
    <w:rsid w:val="00EA7822"/>
    <w:rsid w:val="00EA7D23"/>
    <w:rsid w:val="00EB12A2"/>
    <w:rsid w:val="00EB4B6F"/>
    <w:rsid w:val="00ED222D"/>
    <w:rsid w:val="00ED3EDF"/>
    <w:rsid w:val="00EE24D0"/>
    <w:rsid w:val="00EF1B02"/>
    <w:rsid w:val="00EF1EBF"/>
    <w:rsid w:val="00EF2E71"/>
    <w:rsid w:val="00EF42C9"/>
    <w:rsid w:val="00EF4820"/>
    <w:rsid w:val="00EF64B8"/>
    <w:rsid w:val="00F04292"/>
    <w:rsid w:val="00F06775"/>
    <w:rsid w:val="00F076AA"/>
    <w:rsid w:val="00F07B21"/>
    <w:rsid w:val="00F12358"/>
    <w:rsid w:val="00F1670D"/>
    <w:rsid w:val="00F16A1E"/>
    <w:rsid w:val="00F16D3F"/>
    <w:rsid w:val="00F26226"/>
    <w:rsid w:val="00F26ECD"/>
    <w:rsid w:val="00F26F25"/>
    <w:rsid w:val="00F31A08"/>
    <w:rsid w:val="00F324E3"/>
    <w:rsid w:val="00F33746"/>
    <w:rsid w:val="00F349BE"/>
    <w:rsid w:val="00F379C7"/>
    <w:rsid w:val="00F4047C"/>
    <w:rsid w:val="00F42B62"/>
    <w:rsid w:val="00F4489A"/>
    <w:rsid w:val="00F47215"/>
    <w:rsid w:val="00F5595F"/>
    <w:rsid w:val="00F61DF8"/>
    <w:rsid w:val="00F6516A"/>
    <w:rsid w:val="00F736BE"/>
    <w:rsid w:val="00F7615A"/>
    <w:rsid w:val="00F80E6C"/>
    <w:rsid w:val="00F811DC"/>
    <w:rsid w:val="00F86323"/>
    <w:rsid w:val="00F86BD2"/>
    <w:rsid w:val="00F90EED"/>
    <w:rsid w:val="00F91A7D"/>
    <w:rsid w:val="00F94408"/>
    <w:rsid w:val="00F95D99"/>
    <w:rsid w:val="00F96947"/>
    <w:rsid w:val="00FA3990"/>
    <w:rsid w:val="00FB194D"/>
    <w:rsid w:val="00FB1CFE"/>
    <w:rsid w:val="00FD04B3"/>
    <w:rsid w:val="00FD1B1E"/>
    <w:rsid w:val="00FD3883"/>
    <w:rsid w:val="00FD39CD"/>
    <w:rsid w:val="00FE1F1E"/>
    <w:rsid w:val="00FE5188"/>
    <w:rsid w:val="00FE73C6"/>
    <w:rsid w:val="00FF11AB"/>
    <w:rsid w:val="00FF7E13"/>
    <w:rsid w:val="00FF7E8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/>
    <o:shapelayout v:ext="edit">
      <o:idmap v:ext="edit" data="1"/>
    </o:shapelayout>
  </w:shapeDefaults>
  <w:doNotEmbedSmartTags/>
  <w:decimalSymbol w:val=","/>
  <w:listSeparator w:val=";"/>
  <w14:docId w14:val="0D22BCB4"/>
  <w15:docId w15:val="{22D7B4D8-5645-4917-9F5B-10F5B395B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4002AD"/>
    <w:rPr>
      <w:color w:val="0000FF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9609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509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6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wborgesnunes@g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willearyson-borges-nunes-131001183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willearyson-borges-nunes-131001183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3482ED2B-0B75-43BD-96D0-683A74CA7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57</TotalTime>
  <Pages>1</Pages>
  <Words>235</Words>
  <Characters>1273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wborgesnunes@gmail.com</cp:lastModifiedBy>
  <cp:revision>12</cp:revision>
  <cp:lastPrinted>2015-08-18T20:03:00Z</cp:lastPrinted>
  <dcterms:created xsi:type="dcterms:W3CDTF">2023-09-05T21:08:00Z</dcterms:created>
  <dcterms:modified xsi:type="dcterms:W3CDTF">2023-12-12T14:22:00Z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