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65BF9" w14:textId="291F3C57" w:rsidR="00C119C7" w:rsidRPr="00CF42EE" w:rsidRDefault="005223E8" w:rsidP="00CF42EE">
      <w:pPr>
        <w:jc w:val="center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Willearyson</w:t>
      </w:r>
      <w:r w:rsidR="00273347">
        <w:rPr>
          <w:rFonts w:ascii="Verdana" w:hAnsi="Verdana"/>
          <w:sz w:val="40"/>
          <w:szCs w:val="40"/>
        </w:rPr>
        <w:t xml:space="preserve"> Borges Nunes</w:t>
      </w:r>
    </w:p>
    <w:p w14:paraId="08C65BDA" w14:textId="57A17ECA" w:rsidR="005E5D2A" w:rsidRDefault="005223E8" w:rsidP="00C119C7">
      <w:pPr>
        <w:spacing w:after="0"/>
        <w:rPr>
          <w:rFonts w:ascii="Verdana" w:hAnsi="Verdana"/>
        </w:rPr>
      </w:pPr>
      <w:r>
        <w:rPr>
          <w:rFonts w:ascii="Verdana" w:hAnsi="Verdana"/>
        </w:rPr>
        <w:t>Brasileiro</w:t>
      </w:r>
      <w:r w:rsidR="001638B8" w:rsidRPr="001638B8">
        <w:rPr>
          <w:rFonts w:ascii="Verdana" w:hAnsi="Verdana"/>
        </w:rPr>
        <w:t xml:space="preserve">, </w:t>
      </w:r>
      <w:r>
        <w:rPr>
          <w:rFonts w:ascii="Verdana" w:hAnsi="Verdana"/>
        </w:rPr>
        <w:t>solteiro</w:t>
      </w:r>
      <w:r w:rsidR="001638B8" w:rsidRPr="001638B8">
        <w:rPr>
          <w:rFonts w:ascii="Verdana" w:hAnsi="Verdana"/>
        </w:rPr>
        <w:t xml:space="preserve">, </w:t>
      </w:r>
      <w:r w:rsidR="00025893">
        <w:rPr>
          <w:rFonts w:ascii="Verdana" w:hAnsi="Verdana"/>
        </w:rPr>
        <w:t>2</w:t>
      </w:r>
      <w:r w:rsidR="00CF42EE">
        <w:rPr>
          <w:rFonts w:ascii="Verdana" w:hAnsi="Verdana"/>
        </w:rPr>
        <w:t>4</w:t>
      </w:r>
      <w:r w:rsidR="001638B8" w:rsidRPr="001638B8">
        <w:rPr>
          <w:rFonts w:ascii="Verdana" w:hAnsi="Verdana"/>
        </w:rPr>
        <w:t xml:space="preserve"> anos</w:t>
      </w:r>
      <w:r w:rsidR="001638B8">
        <w:rPr>
          <w:rFonts w:ascii="Verdana" w:hAnsi="Verdana"/>
        </w:rPr>
        <w:br/>
      </w:r>
      <w:r w:rsidR="00D81FC2">
        <w:rPr>
          <w:rFonts w:ascii="Verdana" w:hAnsi="Verdana"/>
        </w:rPr>
        <w:t>Endereço – Rua</w:t>
      </w:r>
      <w:r w:rsidR="009378C7">
        <w:rPr>
          <w:rFonts w:ascii="Verdana" w:hAnsi="Verdana"/>
        </w:rPr>
        <w:t>:Montivideu,</w:t>
      </w:r>
      <w:r w:rsidR="00691D8B">
        <w:rPr>
          <w:rFonts w:ascii="Verdana" w:hAnsi="Verdana"/>
        </w:rPr>
        <w:t xml:space="preserve"> </w:t>
      </w:r>
      <w:r w:rsidR="009378C7">
        <w:rPr>
          <w:rFonts w:ascii="Verdana" w:hAnsi="Verdana"/>
        </w:rPr>
        <w:t>N°</w:t>
      </w:r>
      <w:r>
        <w:rPr>
          <w:rFonts w:ascii="Verdana" w:hAnsi="Verdana"/>
        </w:rPr>
        <w:t xml:space="preserve">516 </w:t>
      </w:r>
      <w:r w:rsidR="00975E9D">
        <w:rPr>
          <w:rFonts w:ascii="Verdana" w:hAnsi="Verdana"/>
        </w:rPr>
        <w:br/>
      </w:r>
      <w:r>
        <w:rPr>
          <w:rFonts w:ascii="Verdana" w:hAnsi="Verdana"/>
        </w:rPr>
        <w:t>Serrinha</w:t>
      </w:r>
      <w:r w:rsidR="001638B8" w:rsidRPr="001638B8">
        <w:rPr>
          <w:rFonts w:ascii="Verdana" w:hAnsi="Verdana"/>
        </w:rPr>
        <w:t xml:space="preserve">– </w:t>
      </w:r>
      <w:r w:rsidR="00975E9D">
        <w:rPr>
          <w:rFonts w:ascii="Verdana" w:hAnsi="Verdana"/>
        </w:rPr>
        <w:t>Fortaleza – Ceará</w:t>
      </w:r>
      <w:r w:rsidR="00EA7D23">
        <w:rPr>
          <w:rFonts w:ascii="Verdana" w:hAnsi="Verdana"/>
        </w:rPr>
        <w:t xml:space="preserve"> </w:t>
      </w:r>
      <w:r w:rsidR="001638B8" w:rsidRPr="001638B8">
        <w:rPr>
          <w:rFonts w:ascii="Verdana" w:hAnsi="Verdana"/>
        </w:rPr>
        <w:br/>
      </w:r>
      <w:r w:rsidR="00AF4106">
        <w:rPr>
          <w:rFonts w:ascii="Verdana" w:hAnsi="Verdana"/>
        </w:rPr>
        <w:t xml:space="preserve">Telefone </w:t>
      </w:r>
      <w:r w:rsidR="00421404">
        <w:rPr>
          <w:rFonts w:ascii="Verdana" w:hAnsi="Verdana"/>
        </w:rPr>
        <w:t>(</w:t>
      </w:r>
      <w:r w:rsidR="009547FD">
        <w:rPr>
          <w:rFonts w:ascii="Verdana" w:hAnsi="Verdana"/>
        </w:rPr>
        <w:t>085)</w:t>
      </w:r>
      <w:r w:rsidR="00AB0EB7">
        <w:rPr>
          <w:rFonts w:ascii="Verdana" w:hAnsi="Verdana"/>
        </w:rPr>
        <w:t>9</w:t>
      </w:r>
      <w:r w:rsidR="009547FD">
        <w:rPr>
          <w:rFonts w:ascii="Verdana" w:hAnsi="Verdana"/>
        </w:rPr>
        <w:t>.8953-</w:t>
      </w:r>
      <w:r w:rsidR="00AB0EB7">
        <w:rPr>
          <w:rFonts w:ascii="Verdana" w:hAnsi="Verdana"/>
        </w:rPr>
        <w:t>7806</w:t>
      </w:r>
    </w:p>
    <w:p w14:paraId="19BEB60C" w14:textId="02F4DB5C" w:rsidR="000D3ED5" w:rsidRDefault="000D3ED5" w:rsidP="00C119C7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Github: </w:t>
      </w:r>
      <w:hyperlink r:id="rId9" w:history="1">
        <w:r w:rsidRPr="00F57642">
          <w:rPr>
            <w:rStyle w:val="Hyperlink"/>
            <w:rFonts w:ascii="Verdana" w:hAnsi="Verdana"/>
          </w:rPr>
          <w:t>https:</w:t>
        </w:r>
      </w:hyperlink>
      <w:r w:rsidRPr="000D3ED5">
        <w:t xml:space="preserve"> </w:t>
      </w:r>
      <w:r w:rsidRPr="000D3ED5">
        <w:rPr>
          <w:rStyle w:val="Hyperlink"/>
          <w:rFonts w:ascii="Verdana" w:hAnsi="Verdana"/>
        </w:rPr>
        <w:t>//github.com/Willearyson</w:t>
      </w:r>
    </w:p>
    <w:p w14:paraId="1451C865" w14:textId="43270A69" w:rsidR="005E5D2A" w:rsidRDefault="005E5D2A" w:rsidP="00C119C7">
      <w:pPr>
        <w:spacing w:after="0"/>
        <w:rPr>
          <w:rFonts w:ascii="Verdana" w:hAnsi="Verdana"/>
        </w:rPr>
      </w:pPr>
      <w:r>
        <w:rPr>
          <w:rFonts w:ascii="Verdana" w:hAnsi="Verdana"/>
        </w:rPr>
        <w:t>Linkedin:</w:t>
      </w:r>
      <w:r w:rsidRPr="005E5D2A">
        <w:t xml:space="preserve"> </w:t>
      </w:r>
      <w:hyperlink r:id="rId10" w:history="1">
        <w:r w:rsidR="00C50999" w:rsidRPr="00F57642">
          <w:rPr>
            <w:rStyle w:val="Hyperlink"/>
            <w:rFonts w:ascii="Verdana" w:hAnsi="Verdana"/>
          </w:rPr>
          <w:t>https://www.linkedin.com/in/willearyson-borges-nunes-131001183/</w:t>
        </w:r>
      </w:hyperlink>
    </w:p>
    <w:p w14:paraId="7142C87D" w14:textId="16C89CD4" w:rsidR="005E5D2A" w:rsidRDefault="005B5FD3" w:rsidP="00C119C7">
      <w:pPr>
        <w:spacing w:after="0"/>
        <w:rPr>
          <w:rStyle w:val="Hyperlink"/>
          <w:rFonts w:ascii="Verdana" w:hAnsi="Verdana"/>
        </w:rPr>
      </w:pPr>
      <w:r>
        <w:rPr>
          <w:rFonts w:ascii="Verdana" w:hAnsi="Verdana"/>
        </w:rPr>
        <w:t>E-mail:</w:t>
      </w:r>
      <w:r w:rsidR="00AF4106">
        <w:rPr>
          <w:rFonts w:ascii="Verdana" w:hAnsi="Verdana"/>
        </w:rPr>
        <w:t xml:space="preserve"> </w:t>
      </w:r>
      <w:hyperlink r:id="rId11" w:history="1">
        <w:r w:rsidR="005E5D2A" w:rsidRPr="00F57642">
          <w:rPr>
            <w:rStyle w:val="Hyperlink"/>
            <w:rFonts w:ascii="Verdana" w:hAnsi="Verdana"/>
          </w:rPr>
          <w:t>wborgesnunes@gmail.com</w:t>
        </w:r>
      </w:hyperlink>
    </w:p>
    <w:p w14:paraId="67CAC68F" w14:textId="6519371A" w:rsidR="000E585D" w:rsidRPr="00CA77AA" w:rsidRDefault="00747FB6" w:rsidP="00C119C7">
      <w:pPr>
        <w:spacing w:after="0"/>
        <w:rPr>
          <w:rStyle w:val="Hyperlink"/>
          <w:rFonts w:ascii="Verdana" w:hAnsi="Verdana"/>
          <w:color w:val="414751"/>
          <w:u w:val="none"/>
        </w:rPr>
      </w:pPr>
      <w:r>
        <w:rPr>
          <w:rFonts w:ascii="Verdana" w:hAnsi="Verdana"/>
        </w:rPr>
        <w:t>Portfólio</w:t>
      </w:r>
      <w:r w:rsidR="000E585D">
        <w:rPr>
          <w:rFonts w:ascii="Verdana" w:hAnsi="Verdana"/>
        </w:rPr>
        <w:t>:</w:t>
      </w:r>
      <w:r>
        <w:t xml:space="preserve"> </w:t>
      </w:r>
      <w:r w:rsidRPr="00747FB6">
        <w:rPr>
          <w:rStyle w:val="Hyperlink"/>
          <w:rFonts w:ascii="Verdana" w:hAnsi="Verdana"/>
        </w:rPr>
        <w:t>https://portfolio-willearyson-borges.netlify.app/</w:t>
      </w:r>
    </w:p>
    <w:p w14:paraId="242FE8F3" w14:textId="01C52A88" w:rsidR="002E6CB6" w:rsidRPr="004002AD" w:rsidRDefault="00973D3B" w:rsidP="003247BF">
      <w:pPr>
        <w:pStyle w:val="Seo"/>
        <w:rPr>
          <w:rFonts w:ascii="Verdana" w:hAnsi="Verdana"/>
          <w:b/>
        </w:rPr>
      </w:pPr>
      <w:r>
        <w:rPr>
          <w:rFonts w:ascii="Verdana" w:hAnsi="Verdana"/>
          <w:b/>
        </w:rPr>
        <w:t>objetivo</w:t>
      </w:r>
    </w:p>
    <w:p w14:paraId="4EB80B22" w14:textId="26E50FC6" w:rsidR="003247BF" w:rsidRDefault="00A32EBA" w:rsidP="003247BF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750B64" wp14:editId="543F9933">
                <wp:simplePos x="0" y="0"/>
                <wp:positionH relativeFrom="margin">
                  <wp:posOffset>3810</wp:posOffset>
                </wp:positionH>
                <wp:positionV relativeFrom="paragraph">
                  <wp:posOffset>26035</wp:posOffset>
                </wp:positionV>
                <wp:extent cx="5667375" cy="0"/>
                <wp:effectExtent l="9525" t="11430" r="9525" b="7620"/>
                <wp:wrapNone/>
                <wp:docPr id="6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E37ED" id="AutoShape 167" o:spid="_x0000_s1026" type="#_x0000_t32" style="position:absolute;margin-left:.3pt;margin-top:2.05pt;width:446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" strokecolor="#b9bec7" strokeweight="1pt">
                <w10:wrap anchorx="margin"/>
              </v:shape>
            </w:pict>
          </mc:Fallback>
        </mc:AlternateContent>
      </w:r>
    </w:p>
    <w:p w14:paraId="5880D293" w14:textId="4C23CDE0" w:rsidR="001638B8" w:rsidRPr="00707544" w:rsidRDefault="002D6106" w:rsidP="003247BF">
      <w:pPr>
        <w:rPr>
          <w:rFonts w:ascii="Verdana" w:hAnsi="Verdana"/>
          <w:u w:val="single"/>
        </w:rPr>
      </w:pPr>
      <w:r>
        <w:rPr>
          <w:rFonts w:ascii="Verdana" w:hAnsi="Verdana"/>
        </w:rPr>
        <w:t>Desen</w:t>
      </w:r>
      <w:bookmarkStart w:id="0" w:name="_GoBack"/>
      <w:bookmarkEnd w:id="0"/>
      <w:r>
        <w:rPr>
          <w:rFonts w:ascii="Verdana" w:hAnsi="Verdana"/>
        </w:rPr>
        <w:t>volvedor front end</w:t>
      </w:r>
      <w:r w:rsidR="007308A0">
        <w:rPr>
          <w:rFonts w:ascii="Verdana" w:hAnsi="Verdana"/>
        </w:rPr>
        <w:t>.</w:t>
      </w:r>
    </w:p>
    <w:p w14:paraId="44CDBF47" w14:textId="03FD473A" w:rsidR="002E6CB6" w:rsidRPr="004002AD" w:rsidRDefault="002E6CB6" w:rsidP="002E6CB6">
      <w:pPr>
        <w:pStyle w:val="Seo"/>
        <w:rPr>
          <w:rFonts w:ascii="Verdana" w:hAnsi="Verdana"/>
          <w:b/>
        </w:rPr>
      </w:pPr>
      <w:r>
        <w:rPr>
          <w:rFonts w:ascii="Verdana" w:hAnsi="Verdana"/>
          <w:b/>
        </w:rPr>
        <w:t>habilidades</w:t>
      </w:r>
    </w:p>
    <w:p w14:paraId="13CFF185" w14:textId="77777777" w:rsidR="002E6CB6" w:rsidRDefault="002E6CB6" w:rsidP="002E6CB6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F73E15" wp14:editId="75156938">
                <wp:simplePos x="0" y="0"/>
                <wp:positionH relativeFrom="margin">
                  <wp:posOffset>3810</wp:posOffset>
                </wp:positionH>
                <wp:positionV relativeFrom="paragraph">
                  <wp:posOffset>26035</wp:posOffset>
                </wp:positionV>
                <wp:extent cx="5667375" cy="0"/>
                <wp:effectExtent l="9525" t="11430" r="9525" b="7620"/>
                <wp:wrapNone/>
                <wp:docPr id="7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DFB7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7" o:spid="_x0000_s1026" type="#_x0000_t32" style="position:absolute;margin-left:.3pt;margin-top:2.05pt;width:446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" strokecolor="#b9bec7" strokeweight="1pt">
                <w10:wrap anchorx="margin"/>
              </v:shape>
            </w:pict>
          </mc:Fallback>
        </mc:AlternateContent>
      </w:r>
    </w:p>
    <w:p w14:paraId="00B222F6" w14:textId="6C418562" w:rsidR="00437E98" w:rsidRDefault="00331A6B" w:rsidP="00DD388F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HTML, CSS, JavaScript,</w:t>
      </w:r>
      <w:r w:rsidR="00731024">
        <w:rPr>
          <w:rFonts w:ascii="Verdana" w:hAnsi="Verdana"/>
        </w:rPr>
        <w:t xml:space="preserve"> </w:t>
      </w:r>
      <w:r w:rsidR="00A57572">
        <w:rPr>
          <w:rFonts w:ascii="Verdana" w:hAnsi="Verdana"/>
        </w:rPr>
        <w:t>ReactJS</w:t>
      </w:r>
      <w:r w:rsidR="002C5B46">
        <w:rPr>
          <w:rFonts w:ascii="Verdana" w:hAnsi="Verdana"/>
        </w:rPr>
        <w:t>, atendimento, uso de OS, pacote office, instalação</w:t>
      </w:r>
      <w:r w:rsidR="00437E98">
        <w:rPr>
          <w:rFonts w:ascii="Verdana" w:hAnsi="Verdana"/>
        </w:rPr>
        <w:t xml:space="preserve"> e </w:t>
      </w:r>
    </w:p>
    <w:p w14:paraId="554C28E6" w14:textId="367016D5" w:rsidR="00A57572" w:rsidRDefault="00437E98" w:rsidP="00DD388F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montagem </w:t>
      </w:r>
      <w:r w:rsidR="002C5B46">
        <w:rPr>
          <w:rFonts w:ascii="Verdana" w:hAnsi="Verdana"/>
        </w:rPr>
        <w:t>de computadores.</w:t>
      </w:r>
    </w:p>
    <w:p w14:paraId="782499E8" w14:textId="26A228CF" w:rsidR="006E1909" w:rsidRDefault="001638B8" w:rsidP="000B640A">
      <w:pPr>
        <w:pStyle w:val="Seo"/>
        <w:rPr>
          <w:rFonts w:ascii="Verdana" w:hAnsi="Verdana"/>
          <w:b/>
        </w:rPr>
      </w:pPr>
      <w:r w:rsidRPr="004002AD">
        <w:rPr>
          <w:rFonts w:ascii="Verdana" w:hAnsi="Verdana"/>
          <w:b/>
        </w:rPr>
        <w:t>FORMAÇÃO</w:t>
      </w:r>
    </w:p>
    <w:p w14:paraId="6D421991" w14:textId="3A7D9843" w:rsidR="000B640A" w:rsidRPr="006E1909" w:rsidRDefault="00A32EBA" w:rsidP="000B640A">
      <w:pPr>
        <w:pStyle w:val="Seo"/>
        <w:rPr>
          <w:rFonts w:ascii="Verdana" w:hAnsi="Verdana"/>
          <w:b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557E1E" wp14:editId="2BAA2C98">
                <wp:simplePos x="0" y="0"/>
                <wp:positionH relativeFrom="margin">
                  <wp:posOffset>11430</wp:posOffset>
                </wp:positionH>
                <wp:positionV relativeFrom="paragraph">
                  <wp:posOffset>14605</wp:posOffset>
                </wp:positionV>
                <wp:extent cx="5667375" cy="0"/>
                <wp:effectExtent l="7620" t="12065" r="11430" b="6985"/>
                <wp:wrapNone/>
                <wp:docPr id="5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08BFE" id="AutoShape 164" o:spid="_x0000_s1026" type="#_x0000_t32" style="position:absolute;margin-left:.9pt;margin-top:1.15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" strokecolor="#b9bec7" strokeweight="1pt">
                <w10:wrap anchorx="margin"/>
              </v:shape>
            </w:pict>
          </mc:Fallback>
        </mc:AlternateContent>
      </w:r>
    </w:p>
    <w:p w14:paraId="3DCABC71" w14:textId="5AB9DD1C" w:rsidR="0099609D" w:rsidRDefault="005223E8" w:rsidP="0099609D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Técnico em Redes de Computadores</w:t>
      </w:r>
      <w:r w:rsidR="00BA5346">
        <w:rPr>
          <w:rFonts w:ascii="Verdana" w:hAnsi="Verdana"/>
        </w:rPr>
        <w:t>;</w:t>
      </w:r>
      <w:r w:rsidR="00725866">
        <w:rPr>
          <w:rFonts w:ascii="Verdana" w:hAnsi="Verdana"/>
        </w:rPr>
        <w:t xml:space="preserve"> </w:t>
      </w:r>
    </w:p>
    <w:p w14:paraId="1BDBD221" w14:textId="43DA8E06" w:rsidR="00AF4106" w:rsidRDefault="0099609D" w:rsidP="00273347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Ensino Médio Completo</w:t>
      </w:r>
      <w:r w:rsidR="00BA5346">
        <w:rPr>
          <w:rFonts w:ascii="Verdana" w:hAnsi="Verdana"/>
        </w:rPr>
        <w:t>.</w:t>
      </w:r>
    </w:p>
    <w:p w14:paraId="030F52DF" w14:textId="29EA6D27" w:rsidR="00B30D63" w:rsidRPr="00EF2E71" w:rsidRDefault="00B30D63" w:rsidP="002C3086">
      <w:pPr>
        <w:pStyle w:val="Seo"/>
        <w:rPr>
          <w:rFonts w:ascii="Verdana" w:hAnsi="Verdana"/>
          <w:b/>
        </w:rPr>
      </w:pPr>
      <w:r w:rsidRPr="00EF2E71">
        <w:rPr>
          <w:rFonts w:ascii="Verdana" w:hAnsi="Verdana"/>
          <w:b/>
        </w:rPr>
        <w:t>EXPERIÊNCIA</w:t>
      </w:r>
      <w:r w:rsidR="0002401A" w:rsidRPr="00EF2E71">
        <w:rPr>
          <w:rFonts w:ascii="Verdana" w:hAnsi="Verdana"/>
          <w:b/>
        </w:rPr>
        <w:t xml:space="preserve"> PROFISSIONAL</w:t>
      </w:r>
    </w:p>
    <w:p w14:paraId="7DEAECC1" w14:textId="06D09694" w:rsidR="00B30D63" w:rsidRDefault="00A32EBA" w:rsidP="002C3086">
      <w:pPr>
        <w:pStyle w:val="Seo"/>
        <w:rPr>
          <w:rFonts w:ascii="Verdana" w:hAnsi="Verdana"/>
        </w:rPr>
      </w:pPr>
      <w:r>
        <w:rPr>
          <w:rFonts w:ascii="Verdana" w:hAnsi="Verdana"/>
          <w:b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D40C27" wp14:editId="673D107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0795" r="9525" b="8255"/>
                <wp:wrapNone/>
                <wp:docPr id="4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2E5ED" id="AutoShape 165" o:spid="_x0000_s1026" type="#_x0000_t32" style="position:absolute;margin-left:.3pt;margin-top:10.7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BtrHqsJQIAAD4EAAAOAAAAAAAAAAAAAAAAAC4CAABkcnMvZTJvRG9jLnht&#10;bFBLAQItABQABgAIAAAAIQCzSzRH2wAAAAYBAAAPAAAAAAAAAAAAAAAAAH8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14:paraId="644D48C3" w14:textId="29AEEF87" w:rsidR="00003F68" w:rsidRPr="004C7967" w:rsidRDefault="000810E6" w:rsidP="00003F6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IAP C</w:t>
      </w:r>
      <w:r w:rsidR="00003F68">
        <w:rPr>
          <w:rFonts w:ascii="Verdana" w:hAnsi="Verdana"/>
          <w:b/>
        </w:rPr>
        <w:t>osméticos</w:t>
      </w:r>
      <w:r w:rsidR="00003F68" w:rsidRPr="00D81FC2">
        <w:rPr>
          <w:rFonts w:ascii="Verdana" w:hAnsi="Verdana"/>
        </w:rPr>
        <w:br/>
      </w:r>
      <w:r w:rsidR="00003F68" w:rsidRPr="002C3086">
        <w:rPr>
          <w:rFonts w:ascii="Verdana" w:hAnsi="Verdana"/>
          <w:b/>
        </w:rPr>
        <w:t>Cargo</w:t>
      </w:r>
      <w:r w:rsidR="00003F68" w:rsidRPr="00D81FC2">
        <w:rPr>
          <w:rFonts w:ascii="Verdana" w:hAnsi="Verdana"/>
        </w:rPr>
        <w:t>:</w:t>
      </w:r>
      <w:r w:rsidR="00003F68">
        <w:rPr>
          <w:rFonts w:ascii="Verdana" w:hAnsi="Verdana"/>
        </w:rPr>
        <w:t xml:space="preserve"> Operador de Caixa</w:t>
      </w:r>
    </w:p>
    <w:p w14:paraId="40F6175B" w14:textId="6708195E" w:rsidR="00003F68" w:rsidRPr="009F5EE0" w:rsidRDefault="00003F68" w:rsidP="009F5EE0">
      <w:pPr>
        <w:spacing w:after="120" w:line="240" w:lineRule="auto"/>
        <w:ind w:firstLine="284"/>
        <w:rPr>
          <w:rFonts w:ascii="Verdana" w:hAnsi="Verdana"/>
          <w:u w:val="single"/>
        </w:rPr>
      </w:pPr>
      <w:r w:rsidRPr="009F5EE0">
        <w:rPr>
          <w:rFonts w:ascii="Verdana" w:hAnsi="Verdana"/>
          <w:b/>
        </w:rPr>
        <w:t xml:space="preserve">Início: </w:t>
      </w:r>
      <w:r w:rsidRPr="009F5EE0">
        <w:rPr>
          <w:rFonts w:ascii="Verdana" w:hAnsi="Verdana"/>
        </w:rPr>
        <w:t>11/01/2021</w:t>
      </w:r>
      <w:r w:rsidR="009F5EE0" w:rsidRPr="009F5EE0">
        <w:rPr>
          <w:rFonts w:ascii="Verdana" w:hAnsi="Verdana"/>
          <w:b/>
        </w:rPr>
        <w:t xml:space="preserve"> </w:t>
      </w:r>
      <w:r w:rsidR="009F5EE0">
        <w:rPr>
          <w:rFonts w:ascii="Verdana" w:hAnsi="Verdana"/>
          <w:b/>
        </w:rPr>
        <w:t>Termínio:</w:t>
      </w:r>
      <w:r w:rsidR="00B46ADC">
        <w:rPr>
          <w:rFonts w:ascii="Verdana" w:hAnsi="Verdana"/>
        </w:rPr>
        <w:t xml:space="preserve"> 10/04</w:t>
      </w:r>
      <w:r w:rsidR="009F5EE0">
        <w:rPr>
          <w:rFonts w:ascii="Verdana" w:hAnsi="Verdana"/>
        </w:rPr>
        <w:t>/2021</w:t>
      </w:r>
    </w:p>
    <w:p w14:paraId="197032DF" w14:textId="77777777" w:rsidR="009D1AA1" w:rsidRPr="004C7967" w:rsidRDefault="009D1AA1" w:rsidP="009D1AA1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D&amp;S Tecnologia Comercio e Serviços Eletrônicos LTDA</w:t>
      </w:r>
      <w:r w:rsidRPr="00EF2E71">
        <w:rPr>
          <w:rFonts w:ascii="Verdana" w:hAnsi="Verdana"/>
          <w:b/>
        </w:rPr>
        <w:tab/>
      </w:r>
      <w:r w:rsidRPr="00D81FC2">
        <w:rPr>
          <w:rFonts w:ascii="Verdana" w:hAnsi="Verdana"/>
        </w:rPr>
        <w:br/>
      </w:r>
      <w:r w:rsidRPr="002C3086">
        <w:rPr>
          <w:rFonts w:ascii="Verdana" w:hAnsi="Verdana"/>
          <w:b/>
        </w:rPr>
        <w:t>Cargo</w:t>
      </w:r>
      <w:r w:rsidRPr="00D81FC2">
        <w:rPr>
          <w:rFonts w:ascii="Verdana" w:hAnsi="Verdana"/>
        </w:rPr>
        <w:t>:</w:t>
      </w:r>
      <w:r>
        <w:rPr>
          <w:rFonts w:ascii="Verdana" w:hAnsi="Verdana"/>
        </w:rPr>
        <w:t xml:space="preserve"> Operador de Caixa</w:t>
      </w:r>
    </w:p>
    <w:p w14:paraId="3889ADB7" w14:textId="6EB1DC73" w:rsidR="0033570B" w:rsidRPr="002039BD" w:rsidRDefault="009D1AA1" w:rsidP="009D1AA1">
      <w:pPr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  <w:b/>
        </w:rPr>
        <w:t xml:space="preserve">Início: </w:t>
      </w:r>
      <w:r>
        <w:rPr>
          <w:rFonts w:ascii="Verdana" w:hAnsi="Verdana"/>
        </w:rPr>
        <w:t>04/07/2018</w:t>
      </w:r>
      <w:r>
        <w:rPr>
          <w:rFonts w:ascii="Verdana" w:hAnsi="Verdana"/>
          <w:b/>
        </w:rPr>
        <w:t xml:space="preserve"> Termínio: </w:t>
      </w:r>
      <w:r>
        <w:rPr>
          <w:rFonts w:ascii="Verdana" w:hAnsi="Verdana"/>
        </w:rPr>
        <w:t>29/06/2019</w:t>
      </w:r>
    </w:p>
    <w:p w14:paraId="14DA0ACB" w14:textId="1B4DBAE3" w:rsidR="00EF2E71" w:rsidRPr="004C7967" w:rsidRDefault="0099609D" w:rsidP="00303DE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D&amp;S Tecnologia Comercio e Serviços Eletrônicos LTDA</w:t>
      </w:r>
      <w:r w:rsidR="00EA7D23" w:rsidRPr="00EF2E71">
        <w:rPr>
          <w:rFonts w:ascii="Verdana" w:hAnsi="Verdana"/>
          <w:b/>
        </w:rPr>
        <w:tab/>
      </w:r>
      <w:r w:rsidR="005657D9" w:rsidRPr="00D81FC2">
        <w:rPr>
          <w:rFonts w:ascii="Verdana" w:hAnsi="Verdana"/>
        </w:rPr>
        <w:br/>
      </w:r>
      <w:r w:rsidR="005657D9" w:rsidRPr="002C3086">
        <w:rPr>
          <w:rFonts w:ascii="Verdana" w:hAnsi="Verdana"/>
          <w:b/>
        </w:rPr>
        <w:t>Cargo</w:t>
      </w:r>
      <w:r w:rsidR="005657D9" w:rsidRPr="00D81FC2">
        <w:rPr>
          <w:rFonts w:ascii="Verdana" w:hAnsi="Verdana"/>
        </w:rPr>
        <w:t>:</w:t>
      </w:r>
      <w:r>
        <w:rPr>
          <w:rFonts w:ascii="Verdana" w:hAnsi="Verdana"/>
        </w:rPr>
        <w:t xml:space="preserve"> </w:t>
      </w:r>
      <w:r w:rsidR="009D1AA1">
        <w:rPr>
          <w:rFonts w:ascii="Verdana" w:hAnsi="Verdana"/>
        </w:rPr>
        <w:t>Operador de Comércio (jovem aprendiz)</w:t>
      </w:r>
    </w:p>
    <w:p w14:paraId="0BDCC1E6" w14:textId="106AADA1" w:rsidR="004C7967" w:rsidRPr="005212B1" w:rsidRDefault="004C7967" w:rsidP="004C7967">
      <w:pPr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  <w:b/>
        </w:rPr>
        <w:t>In</w:t>
      </w:r>
      <w:r w:rsidR="00807382">
        <w:rPr>
          <w:rFonts w:ascii="Verdana" w:hAnsi="Verdana"/>
          <w:b/>
        </w:rPr>
        <w:t>í</w:t>
      </w:r>
      <w:r>
        <w:rPr>
          <w:rFonts w:ascii="Verdana" w:hAnsi="Verdana"/>
          <w:b/>
        </w:rPr>
        <w:t>cio:</w:t>
      </w:r>
      <w:r w:rsidR="009D1AA1">
        <w:rPr>
          <w:rFonts w:ascii="Verdana" w:hAnsi="Verdana"/>
        </w:rPr>
        <w:t>04/09/2017</w:t>
      </w:r>
      <w:r w:rsidR="00792747">
        <w:rPr>
          <w:rFonts w:ascii="Verdana" w:hAnsi="Verdana"/>
          <w:b/>
        </w:rPr>
        <w:t xml:space="preserve"> </w:t>
      </w:r>
      <w:r w:rsidR="002400ED">
        <w:rPr>
          <w:rFonts w:ascii="Verdana" w:hAnsi="Verdana"/>
          <w:b/>
        </w:rPr>
        <w:t xml:space="preserve"> </w:t>
      </w:r>
      <w:r w:rsidR="005212B1">
        <w:rPr>
          <w:rFonts w:ascii="Verdana" w:hAnsi="Verdana"/>
          <w:b/>
        </w:rPr>
        <w:t xml:space="preserve">Termínio: </w:t>
      </w:r>
      <w:r w:rsidR="009D1AA1">
        <w:rPr>
          <w:rFonts w:ascii="Verdana" w:hAnsi="Verdana"/>
        </w:rPr>
        <w:t>02/07/2018</w:t>
      </w:r>
    </w:p>
    <w:p w14:paraId="2F075837" w14:textId="77777777" w:rsidR="00303DE9" w:rsidRDefault="00303DE9" w:rsidP="00303DE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TT Distribuidor de Alimentos Ltda</w:t>
      </w:r>
    </w:p>
    <w:p w14:paraId="47D010A5" w14:textId="77777777" w:rsidR="008C3A84" w:rsidRPr="008C3A84" w:rsidRDefault="00303DE9" w:rsidP="008C3A84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  <w:b/>
        </w:rPr>
        <w:t>Cargo:</w:t>
      </w:r>
      <w:r w:rsidR="008C3A84">
        <w:rPr>
          <w:rFonts w:ascii="Verdana" w:hAnsi="Verdana"/>
        </w:rPr>
        <w:t xml:space="preserve"> Promotor de Vendas(Aprendiz),Assistente Comercial(Aprendiz)</w:t>
      </w:r>
    </w:p>
    <w:p w14:paraId="141B5B8B" w14:textId="3FBD5C09" w:rsidR="00EF2E71" w:rsidRPr="004C7967" w:rsidRDefault="004C7967" w:rsidP="00303DE9">
      <w:pPr>
        <w:pStyle w:val="PargrafodaLista"/>
        <w:spacing w:after="120" w:line="240" w:lineRule="auto"/>
        <w:ind w:left="283"/>
        <w:rPr>
          <w:rFonts w:ascii="Verdana" w:hAnsi="Verdana"/>
        </w:rPr>
      </w:pPr>
      <w:r>
        <w:rPr>
          <w:rFonts w:ascii="Verdana" w:hAnsi="Verdana"/>
          <w:b/>
        </w:rPr>
        <w:t>In</w:t>
      </w:r>
      <w:r w:rsidR="00807382">
        <w:rPr>
          <w:rFonts w:ascii="Verdana" w:hAnsi="Verdana"/>
          <w:b/>
        </w:rPr>
        <w:t>í</w:t>
      </w:r>
      <w:r>
        <w:rPr>
          <w:rFonts w:ascii="Verdana" w:hAnsi="Verdana"/>
          <w:b/>
        </w:rPr>
        <w:t>c</w:t>
      </w:r>
      <w:r w:rsidR="00807382">
        <w:rPr>
          <w:rFonts w:ascii="Verdana" w:hAnsi="Verdana"/>
          <w:b/>
        </w:rPr>
        <w:t>i</w:t>
      </w:r>
      <w:r>
        <w:rPr>
          <w:rFonts w:ascii="Verdana" w:hAnsi="Verdana"/>
          <w:b/>
        </w:rPr>
        <w:t xml:space="preserve">o: </w:t>
      </w:r>
      <w:r>
        <w:rPr>
          <w:rFonts w:ascii="Verdana" w:hAnsi="Verdana"/>
        </w:rPr>
        <w:t xml:space="preserve">11/11/2015 </w:t>
      </w:r>
      <w:r w:rsidR="00792747">
        <w:rPr>
          <w:rFonts w:ascii="Verdana" w:hAnsi="Verdana"/>
          <w:b/>
        </w:rPr>
        <w:t>Termí</w:t>
      </w:r>
      <w:r>
        <w:rPr>
          <w:rFonts w:ascii="Verdana" w:hAnsi="Verdana"/>
          <w:b/>
        </w:rPr>
        <w:t xml:space="preserve">nio: </w:t>
      </w:r>
      <w:r>
        <w:rPr>
          <w:rFonts w:ascii="Verdana" w:hAnsi="Verdana"/>
        </w:rPr>
        <w:t>11/10/2016</w:t>
      </w:r>
    </w:p>
    <w:p w14:paraId="78938F8D" w14:textId="0C2AC266" w:rsidR="00EF2E71" w:rsidRPr="0099609D" w:rsidRDefault="0099609D" w:rsidP="0099609D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Secretaria Regional IV de Fortaleza</w:t>
      </w:r>
    </w:p>
    <w:p w14:paraId="5F708238" w14:textId="3BDA01EA" w:rsidR="0099609D" w:rsidRDefault="0099609D" w:rsidP="0099609D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  <w:b/>
        </w:rPr>
        <w:t xml:space="preserve">Cargo: </w:t>
      </w:r>
      <w:r w:rsidR="002A76ED">
        <w:rPr>
          <w:rFonts w:ascii="Verdana" w:hAnsi="Verdana"/>
        </w:rPr>
        <w:t>Estagi</w:t>
      </w:r>
      <w:r>
        <w:rPr>
          <w:rFonts w:ascii="Verdana" w:hAnsi="Verdana"/>
        </w:rPr>
        <w:t>ário de suporte técnico</w:t>
      </w:r>
    </w:p>
    <w:p w14:paraId="787F3516" w14:textId="45A60DC4" w:rsidR="0099609D" w:rsidRPr="0099609D" w:rsidRDefault="0099609D" w:rsidP="0099609D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  <w:b/>
        </w:rPr>
        <w:t>Início:</w:t>
      </w:r>
      <w:r>
        <w:rPr>
          <w:rFonts w:ascii="Verdana" w:hAnsi="Verdana"/>
        </w:rPr>
        <w:t xml:space="preserve"> 21/07/2014 </w:t>
      </w:r>
      <w:r w:rsidRPr="0099609D">
        <w:rPr>
          <w:rFonts w:ascii="Verdana" w:hAnsi="Verdana"/>
          <w:b/>
        </w:rPr>
        <w:t>Termínio</w:t>
      </w:r>
      <w:r>
        <w:rPr>
          <w:rFonts w:ascii="Verdana" w:hAnsi="Verdana"/>
          <w:b/>
        </w:rPr>
        <w:t xml:space="preserve">: </w:t>
      </w:r>
      <w:r w:rsidR="00153729">
        <w:rPr>
          <w:rFonts w:ascii="Verdana" w:hAnsi="Verdana"/>
        </w:rPr>
        <w:t>21</w:t>
      </w:r>
      <w:r>
        <w:rPr>
          <w:rFonts w:ascii="Verdana" w:hAnsi="Verdana"/>
        </w:rPr>
        <w:t xml:space="preserve">/12/2014 </w:t>
      </w:r>
    </w:p>
    <w:p w14:paraId="2934B191" w14:textId="77777777" w:rsidR="0099609D" w:rsidRDefault="0099609D" w:rsidP="0099609D">
      <w:pPr>
        <w:pStyle w:val="Seo"/>
        <w:rPr>
          <w:rFonts w:ascii="Verdana" w:hAnsi="Verdana"/>
        </w:rPr>
      </w:pPr>
    </w:p>
    <w:p w14:paraId="658CCDBB" w14:textId="5FF57236" w:rsidR="0099609D" w:rsidRPr="004002AD" w:rsidRDefault="004C2A60" w:rsidP="0099609D">
      <w:pPr>
        <w:pStyle w:val="Se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cursos </w:t>
      </w:r>
      <w:r w:rsidR="003247BF">
        <w:rPr>
          <w:rFonts w:ascii="Verdana" w:hAnsi="Verdana"/>
          <w:b/>
        </w:rPr>
        <w:t>e especificações</w:t>
      </w:r>
    </w:p>
    <w:p w14:paraId="65BD78C4" w14:textId="11A5070D" w:rsidR="0099609D" w:rsidRPr="002039BD" w:rsidRDefault="00A32EBA" w:rsidP="0099609D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483561" wp14:editId="2CC4B6C9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0795" r="9525" b="8255"/>
                <wp:wrapNone/>
                <wp:docPr id="3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99F50" id="AutoShape 166" o:spid="_x0000_s1026" type="#_x0000_t32" style="position:absolute;margin-left:.3pt;margin-top:10.7pt;width:44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A1mHwKJQIAAD4EAAAOAAAAAAAAAAAAAAAAAC4CAABkcnMvZTJvRG9jLnht&#10;bFBLAQItABQABgAIAAAAIQCzSzRH2wAAAAYBAAAPAAAAAAAAAAAAAAAAAH8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14:paraId="1F613A02" w14:textId="2C16581F" w:rsidR="00561D00" w:rsidRPr="00561D00" w:rsidRDefault="00561D00" w:rsidP="00561D00">
      <w:pPr>
        <w:pStyle w:val="PargrafodaLista"/>
        <w:numPr>
          <w:ilvl w:val="0"/>
          <w:numId w:val="27"/>
        </w:numPr>
        <w:spacing w:after="120" w:line="240" w:lineRule="auto"/>
        <w:ind w:left="300" w:hanging="300"/>
        <w:rPr>
          <w:rFonts w:ascii="Verdana" w:hAnsi="Verdana"/>
        </w:rPr>
      </w:pPr>
      <w:r>
        <w:rPr>
          <w:rFonts w:ascii="Verdana" w:hAnsi="Verdana"/>
        </w:rPr>
        <w:t>Curso de HTML e CSS – B7Web</w:t>
      </w:r>
      <w:r w:rsidR="003247BF">
        <w:rPr>
          <w:rFonts w:ascii="Verdana" w:hAnsi="Verdana"/>
        </w:rPr>
        <w:t>;</w:t>
      </w:r>
    </w:p>
    <w:p w14:paraId="139220EA" w14:textId="4DAF1348" w:rsidR="00561D00" w:rsidRDefault="00561D00" w:rsidP="00561D00">
      <w:pPr>
        <w:pStyle w:val="PargrafodaLista"/>
        <w:numPr>
          <w:ilvl w:val="0"/>
          <w:numId w:val="27"/>
        </w:numPr>
        <w:spacing w:after="120" w:line="240" w:lineRule="auto"/>
        <w:ind w:left="300" w:hanging="300"/>
        <w:rPr>
          <w:rFonts w:ascii="Verdana" w:hAnsi="Verdana"/>
        </w:rPr>
      </w:pPr>
      <w:r>
        <w:rPr>
          <w:rFonts w:ascii="Verdana" w:hAnsi="Verdana"/>
        </w:rPr>
        <w:t>Curso de JavaScript – B7Web</w:t>
      </w:r>
    </w:p>
    <w:p w14:paraId="694CB1B6" w14:textId="77777777" w:rsidR="00950F9F" w:rsidRDefault="003247BF" w:rsidP="00FB332C">
      <w:pPr>
        <w:pStyle w:val="PargrafodaLista"/>
        <w:numPr>
          <w:ilvl w:val="0"/>
          <w:numId w:val="27"/>
        </w:numPr>
        <w:spacing w:after="120" w:line="240" w:lineRule="auto"/>
        <w:ind w:left="300" w:hanging="300"/>
        <w:rPr>
          <w:rFonts w:ascii="Verdana" w:hAnsi="Verdana"/>
        </w:rPr>
      </w:pPr>
      <w:r w:rsidRPr="00950F9F">
        <w:rPr>
          <w:rFonts w:ascii="Verdana" w:hAnsi="Verdana"/>
        </w:rPr>
        <w:t>Curso de Algoritmos – Curso em Video</w:t>
      </w:r>
    </w:p>
    <w:p w14:paraId="3ADC05FD" w14:textId="3E4A872E" w:rsidR="00B30D63" w:rsidRPr="00950F9F" w:rsidRDefault="00561D00" w:rsidP="00FB332C">
      <w:pPr>
        <w:pStyle w:val="PargrafodaLista"/>
        <w:numPr>
          <w:ilvl w:val="0"/>
          <w:numId w:val="27"/>
        </w:numPr>
        <w:spacing w:after="120" w:line="240" w:lineRule="auto"/>
        <w:ind w:left="300" w:hanging="300"/>
        <w:rPr>
          <w:rFonts w:ascii="Verdana" w:hAnsi="Verdana"/>
        </w:rPr>
      </w:pPr>
      <w:r w:rsidRPr="00950F9F">
        <w:rPr>
          <w:rFonts w:ascii="Verdana" w:hAnsi="Verdana"/>
        </w:rPr>
        <w:t>Introdução ao</w:t>
      </w:r>
      <w:r w:rsidR="004B7F00" w:rsidRPr="00950F9F">
        <w:rPr>
          <w:rFonts w:ascii="Verdana" w:hAnsi="Verdana"/>
        </w:rPr>
        <w:t xml:space="preserve"> javaScript - Imersão_Dev</w:t>
      </w:r>
      <w:r w:rsidR="00D81FC2" w:rsidRPr="00950F9F">
        <w:rPr>
          <w:rFonts w:ascii="Verdana" w:hAnsi="Verdana"/>
          <w:b/>
        </w:rPr>
        <w:br/>
      </w:r>
      <w:r w:rsidR="00EF2E71" w:rsidRPr="00950F9F">
        <w:rPr>
          <w:rFonts w:ascii="Verdana" w:hAnsi="Verdana"/>
          <w:b/>
        </w:rPr>
        <w:t xml:space="preserve">                    </w:t>
      </w:r>
    </w:p>
    <w:p w14:paraId="25DE9EA4" w14:textId="77777777" w:rsidR="009C3B99" w:rsidRDefault="009C3B99" w:rsidP="002C3086"/>
    <w:sectPr w:rsidR="009C3B99" w:rsidSect="00950F9F">
      <w:headerReference w:type="default" r:id="rId12"/>
      <w:footerReference w:type="default" r:id="rId13"/>
      <w:pgSz w:w="11907" w:h="16839" w:code="1"/>
      <w:pgMar w:top="720" w:right="720" w:bottom="720" w:left="720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4F053B" w14:textId="77777777" w:rsidR="006B4257" w:rsidRDefault="006B4257">
      <w:r>
        <w:separator/>
      </w:r>
    </w:p>
  </w:endnote>
  <w:endnote w:type="continuationSeparator" w:id="0">
    <w:p w14:paraId="4D622FF5" w14:textId="77777777" w:rsidR="006B4257" w:rsidRDefault="006B4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96AAEB" w14:textId="16956864" w:rsidR="009C3B99" w:rsidRDefault="00CF5093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3C3E34">
      <w:rPr>
        <w:noProof/>
      </w:rPr>
      <w:t>2</w:t>
    </w:r>
    <w:r>
      <w:rPr>
        <w:noProof/>
      </w:rPr>
      <w:fldChar w:fldCharType="end"/>
    </w:r>
    <w:r w:rsidR="00163F2A">
      <w:t xml:space="preserve"> </w:t>
    </w:r>
    <w:r w:rsidR="00A32EBA">
      <w:rPr>
        <w:noProof/>
        <w:lang w:eastAsia="pt-BR"/>
      </w:rPr>
      <mc:AlternateContent>
        <mc:Choice Requires="wps">
          <w:drawing>
            <wp:inline distT="0" distB="0" distL="0" distR="0" wp14:anchorId="7E31B05E" wp14:editId="1F6591C1">
              <wp:extent cx="91440" cy="91440"/>
              <wp:effectExtent l="20955" t="26670" r="20955" b="24765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3689CAA2"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BC9132" w14:textId="77777777" w:rsidR="006B4257" w:rsidRDefault="006B4257">
      <w:r>
        <w:separator/>
      </w:r>
    </w:p>
  </w:footnote>
  <w:footnote w:type="continuationSeparator" w:id="0">
    <w:p w14:paraId="766B4240" w14:textId="77777777" w:rsidR="006B4257" w:rsidRDefault="006B42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BB8049" w14:textId="3BA7B716"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A32EBA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2466B1" wp14:editId="4380B4DF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85170"/>
              <wp:effectExtent l="12700" t="8890" r="6350" b="12065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17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6AA3EA3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1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9454F394"/>
    <w:lvl w:ilvl="0" w:tplc="0416000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pt-BR" w:vendorID="64" w:dllVersion="131078" w:nlCheck="1" w:checkStyle="0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BD"/>
    <w:rsid w:val="00003879"/>
    <w:rsid w:val="00003F68"/>
    <w:rsid w:val="000048FA"/>
    <w:rsid w:val="00004ECA"/>
    <w:rsid w:val="00006260"/>
    <w:rsid w:val="00007089"/>
    <w:rsid w:val="000163EB"/>
    <w:rsid w:val="000203F9"/>
    <w:rsid w:val="00020BDA"/>
    <w:rsid w:val="0002401A"/>
    <w:rsid w:val="000246DF"/>
    <w:rsid w:val="00025893"/>
    <w:rsid w:val="00030475"/>
    <w:rsid w:val="0003047A"/>
    <w:rsid w:val="00030EC3"/>
    <w:rsid w:val="0003490F"/>
    <w:rsid w:val="000371C5"/>
    <w:rsid w:val="000402EC"/>
    <w:rsid w:val="00040470"/>
    <w:rsid w:val="00045AE7"/>
    <w:rsid w:val="00045E91"/>
    <w:rsid w:val="000505A3"/>
    <w:rsid w:val="0006676C"/>
    <w:rsid w:val="00067A97"/>
    <w:rsid w:val="0007727E"/>
    <w:rsid w:val="000810E6"/>
    <w:rsid w:val="00087B72"/>
    <w:rsid w:val="000900F6"/>
    <w:rsid w:val="000955B8"/>
    <w:rsid w:val="00095B17"/>
    <w:rsid w:val="000A0248"/>
    <w:rsid w:val="000A1545"/>
    <w:rsid w:val="000A19F9"/>
    <w:rsid w:val="000A58FE"/>
    <w:rsid w:val="000A5CE9"/>
    <w:rsid w:val="000B07DB"/>
    <w:rsid w:val="000B556F"/>
    <w:rsid w:val="000B640A"/>
    <w:rsid w:val="000C04FC"/>
    <w:rsid w:val="000D3ED5"/>
    <w:rsid w:val="000D6C68"/>
    <w:rsid w:val="000D6C78"/>
    <w:rsid w:val="000D7ED4"/>
    <w:rsid w:val="000E1094"/>
    <w:rsid w:val="000E4501"/>
    <w:rsid w:val="000E4E00"/>
    <w:rsid w:val="000E585D"/>
    <w:rsid w:val="000E642F"/>
    <w:rsid w:val="000F06B7"/>
    <w:rsid w:val="000F11B6"/>
    <w:rsid w:val="000F1B73"/>
    <w:rsid w:val="000F436B"/>
    <w:rsid w:val="000F70E3"/>
    <w:rsid w:val="00105156"/>
    <w:rsid w:val="00107B7B"/>
    <w:rsid w:val="00120C4C"/>
    <w:rsid w:val="0012298B"/>
    <w:rsid w:val="00122B77"/>
    <w:rsid w:val="00122E73"/>
    <w:rsid w:val="00124BEC"/>
    <w:rsid w:val="00124D47"/>
    <w:rsid w:val="001457C5"/>
    <w:rsid w:val="00146E4C"/>
    <w:rsid w:val="00147895"/>
    <w:rsid w:val="00152D1B"/>
    <w:rsid w:val="00153729"/>
    <w:rsid w:val="00154A31"/>
    <w:rsid w:val="00154CA4"/>
    <w:rsid w:val="00157135"/>
    <w:rsid w:val="001638B8"/>
    <w:rsid w:val="00163F2A"/>
    <w:rsid w:val="00182200"/>
    <w:rsid w:val="00187184"/>
    <w:rsid w:val="0019360C"/>
    <w:rsid w:val="0019469E"/>
    <w:rsid w:val="00196179"/>
    <w:rsid w:val="001A29C9"/>
    <w:rsid w:val="001A50A1"/>
    <w:rsid w:val="001B25D1"/>
    <w:rsid w:val="001B7962"/>
    <w:rsid w:val="001C1517"/>
    <w:rsid w:val="001C69A1"/>
    <w:rsid w:val="001D0BBF"/>
    <w:rsid w:val="001D777A"/>
    <w:rsid w:val="001E2062"/>
    <w:rsid w:val="001E3390"/>
    <w:rsid w:val="001E5331"/>
    <w:rsid w:val="001E65FB"/>
    <w:rsid w:val="001E6E9F"/>
    <w:rsid w:val="002039BD"/>
    <w:rsid w:val="00205BF5"/>
    <w:rsid w:val="00224618"/>
    <w:rsid w:val="00234D8B"/>
    <w:rsid w:val="002400ED"/>
    <w:rsid w:val="0024301F"/>
    <w:rsid w:val="00256935"/>
    <w:rsid w:val="00267AD3"/>
    <w:rsid w:val="00273347"/>
    <w:rsid w:val="002823DB"/>
    <w:rsid w:val="002A1423"/>
    <w:rsid w:val="002A4240"/>
    <w:rsid w:val="002A48BD"/>
    <w:rsid w:val="002A76ED"/>
    <w:rsid w:val="002B1E8C"/>
    <w:rsid w:val="002B64E6"/>
    <w:rsid w:val="002C0A44"/>
    <w:rsid w:val="002C27EF"/>
    <w:rsid w:val="002C2B6C"/>
    <w:rsid w:val="002C3086"/>
    <w:rsid w:val="002C5602"/>
    <w:rsid w:val="002C5B46"/>
    <w:rsid w:val="002D0CE5"/>
    <w:rsid w:val="002D2BEE"/>
    <w:rsid w:val="002D6106"/>
    <w:rsid w:val="002D6569"/>
    <w:rsid w:val="002E6CB6"/>
    <w:rsid w:val="002F6F8E"/>
    <w:rsid w:val="0030073A"/>
    <w:rsid w:val="00300FED"/>
    <w:rsid w:val="00302852"/>
    <w:rsid w:val="003029E4"/>
    <w:rsid w:val="00303DE9"/>
    <w:rsid w:val="00303E06"/>
    <w:rsid w:val="00304929"/>
    <w:rsid w:val="00304A63"/>
    <w:rsid w:val="00315D28"/>
    <w:rsid w:val="00322FAB"/>
    <w:rsid w:val="003233F2"/>
    <w:rsid w:val="00323922"/>
    <w:rsid w:val="003247BF"/>
    <w:rsid w:val="00331A6B"/>
    <w:rsid w:val="0033570B"/>
    <w:rsid w:val="00336128"/>
    <w:rsid w:val="00341BE2"/>
    <w:rsid w:val="00345CD0"/>
    <w:rsid w:val="003521F2"/>
    <w:rsid w:val="00352459"/>
    <w:rsid w:val="003577F4"/>
    <w:rsid w:val="003613C2"/>
    <w:rsid w:val="003702E3"/>
    <w:rsid w:val="00375719"/>
    <w:rsid w:val="003759A8"/>
    <w:rsid w:val="00383B5F"/>
    <w:rsid w:val="00386B5A"/>
    <w:rsid w:val="00391CBA"/>
    <w:rsid w:val="00394D55"/>
    <w:rsid w:val="0039638B"/>
    <w:rsid w:val="003B1329"/>
    <w:rsid w:val="003B559C"/>
    <w:rsid w:val="003C3E34"/>
    <w:rsid w:val="003C47C9"/>
    <w:rsid w:val="003C5B47"/>
    <w:rsid w:val="003C760F"/>
    <w:rsid w:val="003E19B2"/>
    <w:rsid w:val="003E61A9"/>
    <w:rsid w:val="003F6853"/>
    <w:rsid w:val="004002AD"/>
    <w:rsid w:val="0040230B"/>
    <w:rsid w:val="00402709"/>
    <w:rsid w:val="00406E51"/>
    <w:rsid w:val="00414068"/>
    <w:rsid w:val="00414655"/>
    <w:rsid w:val="00421404"/>
    <w:rsid w:val="0043265F"/>
    <w:rsid w:val="00433C85"/>
    <w:rsid w:val="00437E98"/>
    <w:rsid w:val="004470B9"/>
    <w:rsid w:val="004668EA"/>
    <w:rsid w:val="004716A8"/>
    <w:rsid w:val="00474437"/>
    <w:rsid w:val="004806CE"/>
    <w:rsid w:val="00481EFF"/>
    <w:rsid w:val="00496AD1"/>
    <w:rsid w:val="004A2602"/>
    <w:rsid w:val="004A52D7"/>
    <w:rsid w:val="004B38EE"/>
    <w:rsid w:val="004B764E"/>
    <w:rsid w:val="004B7F00"/>
    <w:rsid w:val="004C2A60"/>
    <w:rsid w:val="004C452A"/>
    <w:rsid w:val="004C702D"/>
    <w:rsid w:val="004C7967"/>
    <w:rsid w:val="004F2E71"/>
    <w:rsid w:val="004F464E"/>
    <w:rsid w:val="004F5AFE"/>
    <w:rsid w:val="00502C86"/>
    <w:rsid w:val="005112CE"/>
    <w:rsid w:val="00512FB7"/>
    <w:rsid w:val="00513DC9"/>
    <w:rsid w:val="005212B1"/>
    <w:rsid w:val="005221BB"/>
    <w:rsid w:val="005223E8"/>
    <w:rsid w:val="00522B16"/>
    <w:rsid w:val="00527592"/>
    <w:rsid w:val="0053691F"/>
    <w:rsid w:val="00537130"/>
    <w:rsid w:val="0054035D"/>
    <w:rsid w:val="00541B2F"/>
    <w:rsid w:val="00542413"/>
    <w:rsid w:val="0055597B"/>
    <w:rsid w:val="005563CE"/>
    <w:rsid w:val="00561D00"/>
    <w:rsid w:val="00562EB9"/>
    <w:rsid w:val="00564A81"/>
    <w:rsid w:val="005657D9"/>
    <w:rsid w:val="005674E8"/>
    <w:rsid w:val="00571B92"/>
    <w:rsid w:val="00575B0C"/>
    <w:rsid w:val="005807D9"/>
    <w:rsid w:val="005938BF"/>
    <w:rsid w:val="00594436"/>
    <w:rsid w:val="00595A6D"/>
    <w:rsid w:val="00595E3E"/>
    <w:rsid w:val="00596CCD"/>
    <w:rsid w:val="005A24EE"/>
    <w:rsid w:val="005A46DD"/>
    <w:rsid w:val="005A52F1"/>
    <w:rsid w:val="005B356C"/>
    <w:rsid w:val="005B4C71"/>
    <w:rsid w:val="005B5ADE"/>
    <w:rsid w:val="005B5F70"/>
    <w:rsid w:val="005B5FD3"/>
    <w:rsid w:val="005C200B"/>
    <w:rsid w:val="005C59C5"/>
    <w:rsid w:val="005C620E"/>
    <w:rsid w:val="005D0962"/>
    <w:rsid w:val="005D27D3"/>
    <w:rsid w:val="005E227D"/>
    <w:rsid w:val="005E5D2A"/>
    <w:rsid w:val="005E6328"/>
    <w:rsid w:val="005E6BFC"/>
    <w:rsid w:val="005F08D5"/>
    <w:rsid w:val="005F2830"/>
    <w:rsid w:val="005F5802"/>
    <w:rsid w:val="006009FD"/>
    <w:rsid w:val="0060190D"/>
    <w:rsid w:val="00601CC2"/>
    <w:rsid w:val="00604B0A"/>
    <w:rsid w:val="00612501"/>
    <w:rsid w:val="00617647"/>
    <w:rsid w:val="00620FFB"/>
    <w:rsid w:val="006213F3"/>
    <w:rsid w:val="006240FC"/>
    <w:rsid w:val="0063294D"/>
    <w:rsid w:val="006421C4"/>
    <w:rsid w:val="00646573"/>
    <w:rsid w:val="00652112"/>
    <w:rsid w:val="00662EBE"/>
    <w:rsid w:val="00663E57"/>
    <w:rsid w:val="006675E0"/>
    <w:rsid w:val="00674725"/>
    <w:rsid w:val="006758ED"/>
    <w:rsid w:val="0068075F"/>
    <w:rsid w:val="006825D3"/>
    <w:rsid w:val="00687CDE"/>
    <w:rsid w:val="00691D8B"/>
    <w:rsid w:val="00692B4F"/>
    <w:rsid w:val="006949D8"/>
    <w:rsid w:val="00695BC8"/>
    <w:rsid w:val="00697FFD"/>
    <w:rsid w:val="006A065F"/>
    <w:rsid w:val="006A1460"/>
    <w:rsid w:val="006A17F8"/>
    <w:rsid w:val="006A7D61"/>
    <w:rsid w:val="006B14CC"/>
    <w:rsid w:val="006B1995"/>
    <w:rsid w:val="006B4257"/>
    <w:rsid w:val="006B49B7"/>
    <w:rsid w:val="006B5F8C"/>
    <w:rsid w:val="006C0A60"/>
    <w:rsid w:val="006D305B"/>
    <w:rsid w:val="006D600F"/>
    <w:rsid w:val="006E1909"/>
    <w:rsid w:val="006E3875"/>
    <w:rsid w:val="006E5FE3"/>
    <w:rsid w:val="006F0ABA"/>
    <w:rsid w:val="006F40C1"/>
    <w:rsid w:val="00700853"/>
    <w:rsid w:val="00707544"/>
    <w:rsid w:val="0071121B"/>
    <w:rsid w:val="007256F7"/>
    <w:rsid w:val="00725820"/>
    <w:rsid w:val="00725866"/>
    <w:rsid w:val="00726B66"/>
    <w:rsid w:val="00727946"/>
    <w:rsid w:val="007308A0"/>
    <w:rsid w:val="00731024"/>
    <w:rsid w:val="00734796"/>
    <w:rsid w:val="00735A27"/>
    <w:rsid w:val="00741D6E"/>
    <w:rsid w:val="007434C3"/>
    <w:rsid w:val="0074770A"/>
    <w:rsid w:val="00747FB6"/>
    <w:rsid w:val="00754761"/>
    <w:rsid w:val="007721CE"/>
    <w:rsid w:val="00780AC9"/>
    <w:rsid w:val="00785809"/>
    <w:rsid w:val="00792747"/>
    <w:rsid w:val="00797098"/>
    <w:rsid w:val="00797794"/>
    <w:rsid w:val="00797CAE"/>
    <w:rsid w:val="007A0DC0"/>
    <w:rsid w:val="007B63D8"/>
    <w:rsid w:val="007C01D5"/>
    <w:rsid w:val="007C1536"/>
    <w:rsid w:val="007C2536"/>
    <w:rsid w:val="007D3000"/>
    <w:rsid w:val="007D4945"/>
    <w:rsid w:val="00801631"/>
    <w:rsid w:val="0080411A"/>
    <w:rsid w:val="00807382"/>
    <w:rsid w:val="00810283"/>
    <w:rsid w:val="008152BA"/>
    <w:rsid w:val="00822041"/>
    <w:rsid w:val="0082265B"/>
    <w:rsid w:val="00822A4D"/>
    <w:rsid w:val="0084291C"/>
    <w:rsid w:val="00846D10"/>
    <w:rsid w:val="0085213D"/>
    <w:rsid w:val="00855358"/>
    <w:rsid w:val="008600A5"/>
    <w:rsid w:val="00862298"/>
    <w:rsid w:val="0086275A"/>
    <w:rsid w:val="00863554"/>
    <w:rsid w:val="0086417E"/>
    <w:rsid w:val="00866392"/>
    <w:rsid w:val="00872599"/>
    <w:rsid w:val="00876ABD"/>
    <w:rsid w:val="00881AD6"/>
    <w:rsid w:val="008903C1"/>
    <w:rsid w:val="0089680B"/>
    <w:rsid w:val="008A09DE"/>
    <w:rsid w:val="008A5D34"/>
    <w:rsid w:val="008B0EF5"/>
    <w:rsid w:val="008B4646"/>
    <w:rsid w:val="008B4B0F"/>
    <w:rsid w:val="008B4D99"/>
    <w:rsid w:val="008C3A84"/>
    <w:rsid w:val="008C3F60"/>
    <w:rsid w:val="008C4564"/>
    <w:rsid w:val="008C68B2"/>
    <w:rsid w:val="008D0F82"/>
    <w:rsid w:val="008D157F"/>
    <w:rsid w:val="008D5F79"/>
    <w:rsid w:val="008E1FBB"/>
    <w:rsid w:val="008E306C"/>
    <w:rsid w:val="008E544C"/>
    <w:rsid w:val="008E7691"/>
    <w:rsid w:val="008F603E"/>
    <w:rsid w:val="009007A9"/>
    <w:rsid w:val="009155F4"/>
    <w:rsid w:val="0092719D"/>
    <w:rsid w:val="009378C7"/>
    <w:rsid w:val="00937908"/>
    <w:rsid w:val="00941597"/>
    <w:rsid w:val="00941CC3"/>
    <w:rsid w:val="0094392D"/>
    <w:rsid w:val="00943BC7"/>
    <w:rsid w:val="00950F9F"/>
    <w:rsid w:val="009542AF"/>
    <w:rsid w:val="009547FD"/>
    <w:rsid w:val="0095730B"/>
    <w:rsid w:val="009605D7"/>
    <w:rsid w:val="00973D3B"/>
    <w:rsid w:val="00975E01"/>
    <w:rsid w:val="00975E9D"/>
    <w:rsid w:val="00983676"/>
    <w:rsid w:val="009842D1"/>
    <w:rsid w:val="0099609D"/>
    <w:rsid w:val="009967CD"/>
    <w:rsid w:val="00997FA9"/>
    <w:rsid w:val="009A0253"/>
    <w:rsid w:val="009A0382"/>
    <w:rsid w:val="009A0E3A"/>
    <w:rsid w:val="009A716E"/>
    <w:rsid w:val="009C1DF3"/>
    <w:rsid w:val="009C216C"/>
    <w:rsid w:val="009C3B99"/>
    <w:rsid w:val="009C4E2E"/>
    <w:rsid w:val="009C586D"/>
    <w:rsid w:val="009D1AA1"/>
    <w:rsid w:val="009D282E"/>
    <w:rsid w:val="009D4D11"/>
    <w:rsid w:val="009F1CC8"/>
    <w:rsid w:val="009F2550"/>
    <w:rsid w:val="009F2D38"/>
    <w:rsid w:val="009F3FB6"/>
    <w:rsid w:val="009F5EE0"/>
    <w:rsid w:val="00A000ED"/>
    <w:rsid w:val="00A03811"/>
    <w:rsid w:val="00A17348"/>
    <w:rsid w:val="00A25CF8"/>
    <w:rsid w:val="00A32EBA"/>
    <w:rsid w:val="00A3308C"/>
    <w:rsid w:val="00A367D9"/>
    <w:rsid w:val="00A36FF3"/>
    <w:rsid w:val="00A424C3"/>
    <w:rsid w:val="00A456D4"/>
    <w:rsid w:val="00A5121C"/>
    <w:rsid w:val="00A51620"/>
    <w:rsid w:val="00A52321"/>
    <w:rsid w:val="00A54ABF"/>
    <w:rsid w:val="00A55C11"/>
    <w:rsid w:val="00A5729F"/>
    <w:rsid w:val="00A57572"/>
    <w:rsid w:val="00A62014"/>
    <w:rsid w:val="00A648CB"/>
    <w:rsid w:val="00A7092F"/>
    <w:rsid w:val="00A713A5"/>
    <w:rsid w:val="00A779BC"/>
    <w:rsid w:val="00A913C0"/>
    <w:rsid w:val="00A93441"/>
    <w:rsid w:val="00AA21B2"/>
    <w:rsid w:val="00AA3541"/>
    <w:rsid w:val="00AA5788"/>
    <w:rsid w:val="00AA61FC"/>
    <w:rsid w:val="00AA6B4B"/>
    <w:rsid w:val="00AA70D0"/>
    <w:rsid w:val="00AB0EB7"/>
    <w:rsid w:val="00AB26E0"/>
    <w:rsid w:val="00AB7C1A"/>
    <w:rsid w:val="00AC56A6"/>
    <w:rsid w:val="00AD3513"/>
    <w:rsid w:val="00AD49D9"/>
    <w:rsid w:val="00AE0B2A"/>
    <w:rsid w:val="00AE7F66"/>
    <w:rsid w:val="00AF4106"/>
    <w:rsid w:val="00AF6318"/>
    <w:rsid w:val="00B02D61"/>
    <w:rsid w:val="00B0595F"/>
    <w:rsid w:val="00B11167"/>
    <w:rsid w:val="00B13433"/>
    <w:rsid w:val="00B2130C"/>
    <w:rsid w:val="00B250DF"/>
    <w:rsid w:val="00B27E54"/>
    <w:rsid w:val="00B30D63"/>
    <w:rsid w:val="00B4209C"/>
    <w:rsid w:val="00B46ADC"/>
    <w:rsid w:val="00B501EE"/>
    <w:rsid w:val="00B50B35"/>
    <w:rsid w:val="00B5132A"/>
    <w:rsid w:val="00B56E05"/>
    <w:rsid w:val="00B602E0"/>
    <w:rsid w:val="00B638F6"/>
    <w:rsid w:val="00B70F77"/>
    <w:rsid w:val="00B744AD"/>
    <w:rsid w:val="00B81023"/>
    <w:rsid w:val="00B86A94"/>
    <w:rsid w:val="00B92AFF"/>
    <w:rsid w:val="00B95E46"/>
    <w:rsid w:val="00BA5025"/>
    <w:rsid w:val="00BA5346"/>
    <w:rsid w:val="00BB572B"/>
    <w:rsid w:val="00BC0FD1"/>
    <w:rsid w:val="00BC1407"/>
    <w:rsid w:val="00BC55AD"/>
    <w:rsid w:val="00BC59D4"/>
    <w:rsid w:val="00BC696E"/>
    <w:rsid w:val="00BE7176"/>
    <w:rsid w:val="00BE7987"/>
    <w:rsid w:val="00BF3B4F"/>
    <w:rsid w:val="00BF400C"/>
    <w:rsid w:val="00C119C7"/>
    <w:rsid w:val="00C16CEB"/>
    <w:rsid w:val="00C20560"/>
    <w:rsid w:val="00C24407"/>
    <w:rsid w:val="00C305D4"/>
    <w:rsid w:val="00C3166D"/>
    <w:rsid w:val="00C31B61"/>
    <w:rsid w:val="00C33E9F"/>
    <w:rsid w:val="00C355A3"/>
    <w:rsid w:val="00C37B47"/>
    <w:rsid w:val="00C4094C"/>
    <w:rsid w:val="00C4175C"/>
    <w:rsid w:val="00C43F75"/>
    <w:rsid w:val="00C50999"/>
    <w:rsid w:val="00C6093F"/>
    <w:rsid w:val="00C61ED0"/>
    <w:rsid w:val="00C6416B"/>
    <w:rsid w:val="00C67B79"/>
    <w:rsid w:val="00C7183F"/>
    <w:rsid w:val="00C94D47"/>
    <w:rsid w:val="00CA28C9"/>
    <w:rsid w:val="00CA42AC"/>
    <w:rsid w:val="00CA77AA"/>
    <w:rsid w:val="00CB653F"/>
    <w:rsid w:val="00CC21DB"/>
    <w:rsid w:val="00CC598B"/>
    <w:rsid w:val="00CD5377"/>
    <w:rsid w:val="00CD7850"/>
    <w:rsid w:val="00CD7AE7"/>
    <w:rsid w:val="00CE131B"/>
    <w:rsid w:val="00CF27D8"/>
    <w:rsid w:val="00CF42A6"/>
    <w:rsid w:val="00CF42EE"/>
    <w:rsid w:val="00CF472F"/>
    <w:rsid w:val="00CF5093"/>
    <w:rsid w:val="00CF6023"/>
    <w:rsid w:val="00D01BBA"/>
    <w:rsid w:val="00D06B11"/>
    <w:rsid w:val="00D13DC2"/>
    <w:rsid w:val="00D14450"/>
    <w:rsid w:val="00D23512"/>
    <w:rsid w:val="00D31C06"/>
    <w:rsid w:val="00D37695"/>
    <w:rsid w:val="00D47E79"/>
    <w:rsid w:val="00D60C6C"/>
    <w:rsid w:val="00D618A1"/>
    <w:rsid w:val="00D66137"/>
    <w:rsid w:val="00D75E39"/>
    <w:rsid w:val="00D76378"/>
    <w:rsid w:val="00D77424"/>
    <w:rsid w:val="00D81FC2"/>
    <w:rsid w:val="00D82872"/>
    <w:rsid w:val="00D83A98"/>
    <w:rsid w:val="00D851B1"/>
    <w:rsid w:val="00D8547C"/>
    <w:rsid w:val="00D901CB"/>
    <w:rsid w:val="00D95CD5"/>
    <w:rsid w:val="00DA1523"/>
    <w:rsid w:val="00DA4DCE"/>
    <w:rsid w:val="00DB0BE5"/>
    <w:rsid w:val="00DB5F6F"/>
    <w:rsid w:val="00DB6106"/>
    <w:rsid w:val="00DC453E"/>
    <w:rsid w:val="00DD388F"/>
    <w:rsid w:val="00DD41E5"/>
    <w:rsid w:val="00DE0448"/>
    <w:rsid w:val="00DE373A"/>
    <w:rsid w:val="00DE7F1A"/>
    <w:rsid w:val="00DF0F14"/>
    <w:rsid w:val="00DF1BEE"/>
    <w:rsid w:val="00DF59D9"/>
    <w:rsid w:val="00E00CBF"/>
    <w:rsid w:val="00E02492"/>
    <w:rsid w:val="00E0387C"/>
    <w:rsid w:val="00E062A2"/>
    <w:rsid w:val="00E1245A"/>
    <w:rsid w:val="00E164D3"/>
    <w:rsid w:val="00E209C8"/>
    <w:rsid w:val="00E22F4B"/>
    <w:rsid w:val="00E27502"/>
    <w:rsid w:val="00E366B0"/>
    <w:rsid w:val="00E4080A"/>
    <w:rsid w:val="00E40B69"/>
    <w:rsid w:val="00E43024"/>
    <w:rsid w:val="00E43207"/>
    <w:rsid w:val="00E54233"/>
    <w:rsid w:val="00E553E7"/>
    <w:rsid w:val="00E55CC7"/>
    <w:rsid w:val="00E573C6"/>
    <w:rsid w:val="00E64927"/>
    <w:rsid w:val="00E64CC1"/>
    <w:rsid w:val="00E71003"/>
    <w:rsid w:val="00E76C72"/>
    <w:rsid w:val="00E8168C"/>
    <w:rsid w:val="00EA25EC"/>
    <w:rsid w:val="00EA5804"/>
    <w:rsid w:val="00EA7822"/>
    <w:rsid w:val="00EA7D23"/>
    <w:rsid w:val="00EB12A2"/>
    <w:rsid w:val="00EB4B6F"/>
    <w:rsid w:val="00ED222D"/>
    <w:rsid w:val="00ED3EDF"/>
    <w:rsid w:val="00EE24D0"/>
    <w:rsid w:val="00EF1EBF"/>
    <w:rsid w:val="00EF2E71"/>
    <w:rsid w:val="00EF42C9"/>
    <w:rsid w:val="00EF4820"/>
    <w:rsid w:val="00EF64B8"/>
    <w:rsid w:val="00F04292"/>
    <w:rsid w:val="00F06775"/>
    <w:rsid w:val="00F076AA"/>
    <w:rsid w:val="00F07B21"/>
    <w:rsid w:val="00F12358"/>
    <w:rsid w:val="00F1670D"/>
    <w:rsid w:val="00F16A1E"/>
    <w:rsid w:val="00F16D3F"/>
    <w:rsid w:val="00F26226"/>
    <w:rsid w:val="00F26ECD"/>
    <w:rsid w:val="00F26F25"/>
    <w:rsid w:val="00F33746"/>
    <w:rsid w:val="00F349BE"/>
    <w:rsid w:val="00F379C7"/>
    <w:rsid w:val="00F4047C"/>
    <w:rsid w:val="00F42B62"/>
    <w:rsid w:val="00F4489A"/>
    <w:rsid w:val="00F47215"/>
    <w:rsid w:val="00F61DF8"/>
    <w:rsid w:val="00F6516A"/>
    <w:rsid w:val="00F736BE"/>
    <w:rsid w:val="00F7615A"/>
    <w:rsid w:val="00F80E6C"/>
    <w:rsid w:val="00F811DC"/>
    <w:rsid w:val="00F86323"/>
    <w:rsid w:val="00F90EED"/>
    <w:rsid w:val="00F91A7D"/>
    <w:rsid w:val="00F94408"/>
    <w:rsid w:val="00F95D99"/>
    <w:rsid w:val="00F96947"/>
    <w:rsid w:val="00FA3990"/>
    <w:rsid w:val="00FD04B3"/>
    <w:rsid w:val="00FD1B1E"/>
    <w:rsid w:val="00FD3883"/>
    <w:rsid w:val="00FD39CD"/>
    <w:rsid w:val="00FE1F1E"/>
    <w:rsid w:val="00FE5188"/>
    <w:rsid w:val="00FE73C6"/>
    <w:rsid w:val="00FF11AB"/>
    <w:rsid w:val="00FF7E13"/>
    <w:rsid w:val="00FF7E8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  <w14:docId w14:val="0D22BCB4"/>
  <w15:docId w15:val="{22D7B4D8-5645-4917-9F5B-10F5B395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4002AD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9609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509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wborgesnunes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willearyson-borges-nunes-131001183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willearyson-borges-nunes-131001183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55B9F290-997A-403C-80F4-2BED9879B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4</TotalTime>
  <Pages>1</Pages>
  <Words>247</Words>
  <Characters>1339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Windows User</cp:lastModifiedBy>
  <cp:revision>2</cp:revision>
  <cp:lastPrinted>2015-08-18T20:03:00Z</cp:lastPrinted>
  <dcterms:created xsi:type="dcterms:W3CDTF">2022-05-11T14:50:00Z</dcterms:created>
  <dcterms:modified xsi:type="dcterms:W3CDTF">2022-05-11T14:50:00Z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